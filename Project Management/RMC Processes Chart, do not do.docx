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BBA" w:rsidRDefault="004E3B42">
      <w:r>
        <w:t>Processes Chart ‘do not do’ in part or full</w:t>
      </w:r>
      <w:r w:rsidR="00F42EC4">
        <w:t>:</w:t>
      </w:r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</w:tblGrid>
      <w:tr w:rsidR="00B51BBA" w:rsidTr="00B51BB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BBA" w:rsidRDefault="00B51BBA">
            <w:pPr>
              <w:jc w:val="center"/>
            </w:pPr>
            <w:r>
              <w:t>DO NOT DO</w:t>
            </w:r>
          </w:p>
        </w:tc>
      </w:tr>
      <w:tr w:rsidR="00B51BBA" w:rsidTr="00B51BB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BBA" w:rsidRPr="00B51BBA" w:rsidRDefault="00B51BBA" w:rsidP="00B51BBA">
            <w:r>
              <w:rPr>
                <w:b/>
              </w:rPr>
              <w:t xml:space="preserve">Stakeholder Register </w:t>
            </w:r>
            <w:r>
              <w:t>can be abbreviated to only key stakeholders, since we are a weak matrix, functional managers are basically in charge</w:t>
            </w:r>
          </w:p>
        </w:tc>
      </w:tr>
      <w:tr w:rsidR="00B51BBA" w:rsidTr="00B51BB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BBA" w:rsidRDefault="00B51BBA" w:rsidP="00B51BBA">
            <w:r>
              <w:rPr>
                <w:b/>
              </w:rPr>
              <w:t xml:space="preserve">Development Approach and Lifecycle </w:t>
            </w:r>
            <w:r>
              <w:t>may also be determined by functional managers, we are brought in to manage/complete their ideas</w:t>
            </w:r>
          </w:p>
        </w:tc>
      </w:tr>
      <w:tr w:rsidR="00B51BBA" w:rsidTr="00B51BB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BBA" w:rsidRDefault="00B51BBA" w:rsidP="00B51BBA">
            <w:r>
              <w:rPr>
                <w:b/>
              </w:rPr>
              <w:t xml:space="preserve">Assess what to purchase and create procurement documents </w:t>
            </w:r>
            <w:r w:rsidRPr="00B51BBA">
              <w:t>is generally determined by functional managers</w:t>
            </w:r>
            <w:r>
              <w:t xml:space="preserve"> and procurement</w:t>
            </w:r>
          </w:p>
        </w:tc>
      </w:tr>
      <w:tr w:rsidR="00B51BBA" w:rsidTr="00B51BB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BBA" w:rsidRDefault="004E3B42" w:rsidP="004E3B42">
            <w:r>
              <w:rPr>
                <w:b/>
              </w:rPr>
              <w:t xml:space="preserve">Resource Requirements </w:t>
            </w:r>
            <w:r>
              <w:t>also mostly determined by functional management</w:t>
            </w:r>
          </w:p>
        </w:tc>
      </w:tr>
      <w:tr w:rsidR="004E3B42" w:rsidTr="00B51BB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B42" w:rsidRPr="004E3B42" w:rsidRDefault="004E3B42" w:rsidP="004E3B42">
            <w:r>
              <w:rPr>
                <w:b/>
              </w:rPr>
              <w:t xml:space="preserve">Develop Budget </w:t>
            </w:r>
            <w:r>
              <w:t>is very minimal involvement</w:t>
            </w:r>
          </w:p>
        </w:tc>
      </w:tr>
      <w:tr w:rsidR="004E3B42" w:rsidTr="00B51BB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B42" w:rsidRPr="004E3B42" w:rsidRDefault="004E3B42" w:rsidP="004E3B42">
            <w:r>
              <w:rPr>
                <w:b/>
              </w:rPr>
              <w:t>Management Plans</w:t>
            </w:r>
            <w:r>
              <w:t xml:space="preserve"> are determined by size and complexity of project; we are very busy and constantly engaged but some projects are smaller and don’t require all of the formal plans</w:t>
            </w:r>
          </w:p>
        </w:tc>
      </w:tr>
      <w:tr w:rsidR="004E3B42" w:rsidTr="00B51BB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B42" w:rsidRPr="004E3B42" w:rsidRDefault="004E3B42" w:rsidP="004E3B42">
            <w:r>
              <w:rPr>
                <w:b/>
              </w:rPr>
              <w:t xml:space="preserve">Evaluate, negotiate with sellers </w:t>
            </w:r>
            <w:r>
              <w:t>also may be accomplished/decided by functional managers</w:t>
            </w:r>
          </w:p>
        </w:tc>
      </w:tr>
      <w:tr w:rsidR="004E3B42" w:rsidTr="00B51BB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B42" w:rsidRDefault="004E3B42" w:rsidP="004E3B42">
            <w:pPr>
              <w:rPr>
                <w:b/>
              </w:rPr>
            </w:pPr>
            <w:r>
              <w:rPr>
                <w:b/>
              </w:rPr>
              <w:t xml:space="preserve">Reports and Analysis </w:t>
            </w:r>
            <w:r>
              <w:t>also depend on project size and complexity, some are not required if functional manager does not request them</w:t>
            </w:r>
          </w:p>
        </w:tc>
      </w:tr>
      <w:tr w:rsidR="004E3B42" w:rsidTr="00B51BB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B42" w:rsidRPr="004E3B42" w:rsidRDefault="004E3B42" w:rsidP="004E3B42">
            <w:r>
              <w:rPr>
                <w:b/>
              </w:rPr>
              <w:t xml:space="preserve">Final Procurement Closure </w:t>
            </w:r>
            <w:r>
              <w:t>done by procurement</w:t>
            </w:r>
          </w:p>
        </w:tc>
      </w:tr>
    </w:tbl>
    <w:p w:rsidR="00F42EC4" w:rsidRDefault="00F42EC4"/>
    <w:p w:rsidR="00C33A77" w:rsidRDefault="00F42EC4">
      <w:r>
        <w:t>T</w:t>
      </w:r>
      <w:r>
        <w:t xml:space="preserve">he rest </w:t>
      </w:r>
      <w:r>
        <w:t>of the processes are</w:t>
      </w:r>
      <w:bookmarkStart w:id="0" w:name="_GoBack"/>
      <w:bookmarkEnd w:id="0"/>
      <w:r>
        <w:t xml:space="preserve"> generally done in some measure.</w:t>
      </w:r>
    </w:p>
    <w:sectPr w:rsidR="00C33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BA"/>
    <w:rsid w:val="004E3B42"/>
    <w:rsid w:val="00B51BBA"/>
    <w:rsid w:val="00C33A77"/>
    <w:rsid w:val="00F4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B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B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2D66FCA6</Template>
  <TotalTime>20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 K MTIC:EX</dc:creator>
  <cp:lastModifiedBy>Campbell, Jackie K MTIC:EX</cp:lastModifiedBy>
  <cp:revision>1</cp:revision>
  <dcterms:created xsi:type="dcterms:W3CDTF">2019-01-19T21:11:00Z</dcterms:created>
  <dcterms:modified xsi:type="dcterms:W3CDTF">2019-01-19T21:32:00Z</dcterms:modified>
</cp:coreProperties>
</file>