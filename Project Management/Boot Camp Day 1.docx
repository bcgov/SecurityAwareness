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2A21" w:rsidRDefault="00462A21">
      <w:r>
        <w:rPr>
          <w:noProof/>
          <w:lang w:eastAsia="en-CA"/>
        </w:rPr>
        <w:drawing>
          <wp:inline distT="0" distB="0" distL="0" distR="0" wp14:anchorId="713E3FA7" wp14:editId="541F6264">
            <wp:extent cx="5448300" cy="40722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8845" cy="408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A21" w:rsidRDefault="00462A21">
      <w:r>
        <w:rPr>
          <w:noProof/>
          <w:lang w:eastAsia="en-CA"/>
        </w:rPr>
        <w:lastRenderedPageBreak/>
        <w:drawing>
          <wp:inline distT="0" distB="0" distL="0" distR="0" wp14:anchorId="771498C4" wp14:editId="3D97C75F">
            <wp:extent cx="5943600" cy="4488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A21" w:rsidRDefault="00462A21"/>
    <w:p w:rsidR="00462A21" w:rsidRDefault="00392B82">
      <w:r>
        <w:rPr>
          <w:noProof/>
          <w:lang w:eastAsia="en-CA"/>
        </w:rPr>
        <w:lastRenderedPageBreak/>
        <w:drawing>
          <wp:inline distT="0" distB="0" distL="0" distR="0" wp14:anchorId="1EB5C498" wp14:editId="16D9F936">
            <wp:extent cx="6159500" cy="458198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9227" cy="45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82" w:rsidRDefault="00392B82">
      <w:r>
        <w:rPr>
          <w:noProof/>
          <w:lang w:eastAsia="en-CA"/>
        </w:rPr>
        <w:lastRenderedPageBreak/>
        <w:drawing>
          <wp:inline distT="0" distB="0" distL="0" distR="0" wp14:anchorId="16CAA759" wp14:editId="7260B251">
            <wp:extent cx="6070600" cy="4510231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1004" cy="45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9E" w:rsidRDefault="009C589E"/>
    <w:p w:rsidR="009C589E" w:rsidRDefault="009C589E">
      <w:r>
        <w:rPr>
          <w:noProof/>
          <w:lang w:eastAsia="en-CA"/>
        </w:rPr>
        <w:lastRenderedPageBreak/>
        <w:drawing>
          <wp:inline distT="0" distB="0" distL="0" distR="0" wp14:anchorId="25CAE035" wp14:editId="50EA0761">
            <wp:extent cx="6000750" cy="4508897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2714" cy="45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9E" w:rsidRDefault="009C589E">
      <w:r>
        <w:rPr>
          <w:noProof/>
          <w:lang w:eastAsia="en-CA"/>
        </w:rPr>
        <w:lastRenderedPageBreak/>
        <w:drawing>
          <wp:inline distT="0" distB="0" distL="0" distR="0" wp14:anchorId="3AD1668C" wp14:editId="4707A7EF">
            <wp:extent cx="6007622" cy="4441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7306" cy="445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9E" w:rsidRDefault="00767F4F">
      <w:r>
        <w:rPr>
          <w:noProof/>
          <w:lang w:eastAsia="en-CA"/>
        </w:rPr>
        <w:drawing>
          <wp:inline distT="0" distB="0" distL="0" distR="0" wp14:anchorId="4AC0AEDB" wp14:editId="5D00D8B4">
            <wp:extent cx="4997450" cy="3788807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5294" cy="38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9E" w:rsidRDefault="009C589E"/>
    <w:p w:rsidR="00392B82" w:rsidRDefault="00767F4F">
      <w:r>
        <w:rPr>
          <w:noProof/>
          <w:lang w:eastAsia="en-CA"/>
        </w:rPr>
        <w:drawing>
          <wp:inline distT="0" distB="0" distL="0" distR="0" wp14:anchorId="5C569813" wp14:editId="24D16E03">
            <wp:extent cx="5276850" cy="39849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099" cy="39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4F" w:rsidRDefault="00767F4F">
      <w:r>
        <w:rPr>
          <w:noProof/>
          <w:lang w:eastAsia="en-CA"/>
        </w:rPr>
        <w:lastRenderedPageBreak/>
        <w:drawing>
          <wp:inline distT="0" distB="0" distL="0" distR="0" wp14:anchorId="00E69137" wp14:editId="48CB4EBA">
            <wp:extent cx="5856251" cy="4387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1" cy="440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4F" w:rsidRDefault="00767F4F">
      <w:r>
        <w:rPr>
          <w:noProof/>
          <w:lang w:eastAsia="en-CA"/>
        </w:rPr>
        <w:lastRenderedPageBreak/>
        <w:drawing>
          <wp:inline distT="0" distB="0" distL="0" distR="0" wp14:anchorId="2BFEC0FF" wp14:editId="4CE7E974">
            <wp:extent cx="5892800" cy="44097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2895" cy="44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4F" w:rsidRDefault="00767F4F">
      <w:r>
        <w:rPr>
          <w:noProof/>
          <w:lang w:eastAsia="en-CA"/>
        </w:rPr>
        <w:lastRenderedPageBreak/>
        <w:drawing>
          <wp:inline distT="0" distB="0" distL="0" distR="0" wp14:anchorId="5D2E2A26" wp14:editId="324ED46D">
            <wp:extent cx="5651500" cy="4285721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0589" cy="42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4F" w:rsidRDefault="00767F4F">
      <w:r>
        <w:rPr>
          <w:noProof/>
          <w:lang w:eastAsia="en-CA"/>
        </w:rPr>
        <w:drawing>
          <wp:inline distT="0" distB="0" distL="0" distR="0" wp14:anchorId="4FB3F6A8" wp14:editId="4331733F">
            <wp:extent cx="6515100" cy="3952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4F" w:rsidRDefault="00E27EEA">
      <w:r>
        <w:rPr>
          <w:noProof/>
          <w:lang w:eastAsia="en-CA"/>
        </w:rPr>
        <w:lastRenderedPageBreak/>
        <w:drawing>
          <wp:inline distT="0" distB="0" distL="0" distR="0" wp14:anchorId="69689746" wp14:editId="741C25CC">
            <wp:extent cx="6736212" cy="9766300"/>
            <wp:effectExtent l="0" t="0" r="762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2164" cy="978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EA" w:rsidRDefault="00E27EEA">
      <w:r>
        <w:rPr>
          <w:noProof/>
          <w:lang w:eastAsia="en-CA"/>
        </w:rPr>
        <w:lastRenderedPageBreak/>
        <w:drawing>
          <wp:inline distT="0" distB="0" distL="0" distR="0" wp14:anchorId="01350E93" wp14:editId="14F0730D">
            <wp:extent cx="6000750" cy="4493339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5762" cy="452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EA" w:rsidRDefault="00B95AB3">
      <w:r>
        <w:rPr>
          <w:noProof/>
          <w:lang w:eastAsia="en-CA"/>
        </w:rPr>
        <w:lastRenderedPageBreak/>
        <w:drawing>
          <wp:inline distT="0" distB="0" distL="0" distR="0" wp14:anchorId="75E9D0D9" wp14:editId="092C54AF">
            <wp:extent cx="6494668" cy="49149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6735" cy="493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B3" w:rsidRDefault="00B95AB3">
      <w:r>
        <w:rPr>
          <w:noProof/>
          <w:lang w:eastAsia="en-CA"/>
        </w:rPr>
        <w:lastRenderedPageBreak/>
        <w:drawing>
          <wp:inline distT="0" distB="0" distL="0" distR="0" wp14:anchorId="32A3AB53" wp14:editId="199FC958">
            <wp:extent cx="6858000" cy="5128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w:drawing>
          <wp:inline distT="0" distB="0" distL="0" distR="0" wp14:anchorId="17224A00" wp14:editId="2BD79FB7">
            <wp:extent cx="5702300" cy="4266166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0619" cy="428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C04" w:rsidRDefault="00951C04">
      <w:pPr>
        <w:rPr>
          <w:b/>
          <w:sz w:val="40"/>
          <w:szCs w:val="40"/>
        </w:rPr>
      </w:pPr>
    </w:p>
    <w:p w:rsidR="00951C04" w:rsidRDefault="00951C04">
      <w:pPr>
        <w:rPr>
          <w:b/>
          <w:sz w:val="40"/>
          <w:szCs w:val="40"/>
        </w:rPr>
      </w:pPr>
    </w:p>
    <w:p w:rsidR="00951C04" w:rsidRDefault="00951C04">
      <w:pPr>
        <w:rPr>
          <w:b/>
          <w:sz w:val="40"/>
          <w:szCs w:val="40"/>
        </w:rPr>
      </w:pPr>
    </w:p>
    <w:p w:rsidR="00951C04" w:rsidRDefault="00951C04">
      <w:pPr>
        <w:rPr>
          <w:b/>
          <w:sz w:val="40"/>
          <w:szCs w:val="40"/>
        </w:rPr>
      </w:pPr>
    </w:p>
    <w:p w:rsidR="00951C04" w:rsidRDefault="00951C04">
      <w:pPr>
        <w:rPr>
          <w:b/>
          <w:sz w:val="40"/>
          <w:szCs w:val="40"/>
        </w:rPr>
      </w:pPr>
    </w:p>
    <w:p w:rsidR="00951C04" w:rsidRDefault="00951C04">
      <w:pPr>
        <w:rPr>
          <w:b/>
          <w:sz w:val="40"/>
          <w:szCs w:val="40"/>
        </w:rPr>
      </w:pPr>
    </w:p>
    <w:p w:rsidR="00951C04" w:rsidRDefault="00951C04">
      <w:pPr>
        <w:rPr>
          <w:b/>
          <w:sz w:val="40"/>
          <w:szCs w:val="40"/>
        </w:rPr>
      </w:pPr>
    </w:p>
    <w:p w:rsidR="00951C04" w:rsidRDefault="00951C04">
      <w:pPr>
        <w:rPr>
          <w:b/>
          <w:sz w:val="40"/>
          <w:szCs w:val="40"/>
        </w:rPr>
      </w:pPr>
    </w:p>
    <w:p w:rsidR="00951C04" w:rsidRDefault="00951C04">
      <w:pPr>
        <w:rPr>
          <w:b/>
          <w:sz w:val="40"/>
          <w:szCs w:val="40"/>
        </w:rPr>
      </w:pPr>
    </w:p>
    <w:p w:rsidR="00951C04" w:rsidRDefault="00951C04">
      <w:pPr>
        <w:rPr>
          <w:b/>
          <w:sz w:val="40"/>
          <w:szCs w:val="40"/>
        </w:rPr>
      </w:pPr>
    </w:p>
    <w:p w:rsidR="00FB5AB6" w:rsidRDefault="00FB5AB6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Knowledge Groups</w:t>
      </w:r>
    </w:p>
    <w:p w:rsidR="00B95AB3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I</w:t>
      </w:r>
      <w:r>
        <w:rPr>
          <w:b/>
          <w:sz w:val="40"/>
          <w:szCs w:val="40"/>
        </w:rPr>
        <w:tab/>
        <w:t>Integration</w:t>
      </w:r>
    </w:p>
    <w:p w:rsidR="00FB5AB6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ab/>
        <w:t>Scope</w:t>
      </w:r>
    </w:p>
    <w:p w:rsidR="00FB5AB6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ab/>
        <w:t>Schedule</w:t>
      </w:r>
    </w:p>
    <w:p w:rsidR="00FB5AB6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C</w:t>
      </w:r>
      <w:r>
        <w:rPr>
          <w:b/>
          <w:sz w:val="40"/>
          <w:szCs w:val="40"/>
        </w:rPr>
        <w:tab/>
        <w:t>Cost</w:t>
      </w:r>
    </w:p>
    <w:p w:rsidR="00FB5AB6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Q</w:t>
      </w:r>
      <w:r>
        <w:rPr>
          <w:b/>
          <w:sz w:val="40"/>
          <w:szCs w:val="40"/>
        </w:rPr>
        <w:tab/>
        <w:t>Quality</w:t>
      </w:r>
    </w:p>
    <w:p w:rsidR="00FB5AB6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R</w:t>
      </w:r>
      <w:r>
        <w:rPr>
          <w:b/>
          <w:sz w:val="40"/>
          <w:szCs w:val="40"/>
        </w:rPr>
        <w:tab/>
        <w:t>Resources</w:t>
      </w:r>
    </w:p>
    <w:p w:rsidR="00FB5AB6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C</w:t>
      </w:r>
      <w:r>
        <w:rPr>
          <w:b/>
          <w:sz w:val="40"/>
          <w:szCs w:val="40"/>
        </w:rPr>
        <w:tab/>
        <w:t>Communication</w:t>
      </w:r>
    </w:p>
    <w:p w:rsidR="00FB5AB6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R</w:t>
      </w:r>
      <w:r>
        <w:rPr>
          <w:b/>
          <w:sz w:val="40"/>
          <w:szCs w:val="40"/>
        </w:rPr>
        <w:tab/>
        <w:t>Risk</w:t>
      </w:r>
    </w:p>
    <w:p w:rsidR="00FB5AB6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P</w:t>
      </w:r>
      <w:r>
        <w:rPr>
          <w:b/>
          <w:sz w:val="40"/>
          <w:szCs w:val="40"/>
        </w:rPr>
        <w:tab/>
        <w:t>Procurement</w:t>
      </w:r>
    </w:p>
    <w:p w:rsidR="00FB5AB6" w:rsidRPr="00FB5AB6" w:rsidRDefault="00FB5AB6">
      <w:pPr>
        <w:rPr>
          <w:b/>
          <w:sz w:val="40"/>
          <w:szCs w:val="40"/>
        </w:rPr>
      </w:pPr>
      <w:r w:rsidRPr="00FB5AB6">
        <w:rPr>
          <w:b/>
          <w:sz w:val="40"/>
          <w:szCs w:val="40"/>
        </w:rPr>
        <w:t>S</w:t>
      </w:r>
      <w:r>
        <w:rPr>
          <w:b/>
          <w:sz w:val="40"/>
          <w:szCs w:val="40"/>
        </w:rPr>
        <w:tab/>
        <w:t>Stakeholders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47"/>
        <w:gridCol w:w="62"/>
        <w:gridCol w:w="2127"/>
        <w:gridCol w:w="81"/>
        <w:gridCol w:w="1728"/>
        <w:gridCol w:w="19"/>
        <w:gridCol w:w="1999"/>
        <w:gridCol w:w="66"/>
        <w:gridCol w:w="1747"/>
      </w:tblGrid>
      <w:tr w:rsidR="004A4326" w:rsidTr="006B29A1">
        <w:trPr>
          <w:jc w:val="center"/>
        </w:trPr>
        <w:tc>
          <w:tcPr>
            <w:tcW w:w="1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ECE02"/>
            <w:vAlign w:val="center"/>
          </w:tcPr>
          <w:p w:rsidR="00951C04" w:rsidRPr="004A4326" w:rsidRDefault="004A4326" w:rsidP="004A432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Initiating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ECE02"/>
            <w:vAlign w:val="center"/>
          </w:tcPr>
          <w:p w:rsidR="00951C04" w:rsidRDefault="004A4326" w:rsidP="004A4326">
            <w:pPr>
              <w:jc w:val="center"/>
              <w:rPr>
                <w:b/>
                <w:sz w:val="40"/>
                <w:szCs w:val="40"/>
              </w:rPr>
            </w:pPr>
            <w:r w:rsidRPr="004A4326">
              <w:rPr>
                <w:b/>
                <w:sz w:val="24"/>
                <w:szCs w:val="24"/>
              </w:rPr>
              <w:t>Planning</w:t>
            </w:r>
          </w:p>
        </w:tc>
        <w:tc>
          <w:tcPr>
            <w:tcW w:w="1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ECE02"/>
            <w:vAlign w:val="center"/>
          </w:tcPr>
          <w:p w:rsidR="00951C04" w:rsidRDefault="004A4326" w:rsidP="004A4326">
            <w:pPr>
              <w:jc w:val="center"/>
              <w:rPr>
                <w:b/>
                <w:sz w:val="40"/>
                <w:szCs w:val="40"/>
              </w:rPr>
            </w:pPr>
            <w:r w:rsidRPr="004A4326">
              <w:rPr>
                <w:b/>
                <w:sz w:val="24"/>
                <w:szCs w:val="24"/>
              </w:rPr>
              <w:t>Executing</w:t>
            </w:r>
          </w:p>
        </w:tc>
        <w:tc>
          <w:tcPr>
            <w:tcW w:w="20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ECE02"/>
            <w:vAlign w:val="center"/>
          </w:tcPr>
          <w:p w:rsidR="00951C04" w:rsidRDefault="004A4326" w:rsidP="004A4326">
            <w:pPr>
              <w:jc w:val="center"/>
              <w:rPr>
                <w:b/>
                <w:sz w:val="40"/>
                <w:szCs w:val="40"/>
              </w:rPr>
            </w:pPr>
            <w:r w:rsidRPr="004A4326">
              <w:rPr>
                <w:b/>
                <w:sz w:val="24"/>
                <w:szCs w:val="24"/>
              </w:rPr>
              <w:t>Monitoring</w:t>
            </w:r>
            <w:r>
              <w:rPr>
                <w:b/>
                <w:sz w:val="24"/>
                <w:szCs w:val="24"/>
              </w:rPr>
              <w:t>/</w:t>
            </w:r>
            <w:r>
              <w:rPr>
                <w:b/>
                <w:sz w:val="24"/>
                <w:szCs w:val="24"/>
              </w:rPr>
              <w:br/>
              <w:t>Controlling</w:t>
            </w:r>
          </w:p>
        </w:tc>
        <w:tc>
          <w:tcPr>
            <w:tcW w:w="18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ECE02"/>
            <w:vAlign w:val="center"/>
          </w:tcPr>
          <w:p w:rsidR="00951C04" w:rsidRDefault="004A4326" w:rsidP="004A4326">
            <w:pPr>
              <w:jc w:val="center"/>
              <w:rPr>
                <w:b/>
                <w:sz w:val="40"/>
                <w:szCs w:val="40"/>
              </w:rPr>
            </w:pPr>
            <w:r w:rsidRPr="004A4326">
              <w:rPr>
                <w:b/>
                <w:sz w:val="24"/>
                <w:szCs w:val="24"/>
              </w:rPr>
              <w:t>Closing</w:t>
            </w:r>
          </w:p>
        </w:tc>
      </w:tr>
      <w:tr w:rsidR="00FB5AB6" w:rsidTr="006B29A1">
        <w:trPr>
          <w:jc w:val="center"/>
        </w:trPr>
        <w:tc>
          <w:tcPr>
            <w:tcW w:w="9576" w:type="dxa"/>
            <w:gridSpan w:val="9"/>
            <w:tcBorders>
              <w:top w:val="single" w:sz="4" w:space="0" w:color="auto"/>
            </w:tcBorders>
            <w:shd w:val="clear" w:color="auto" w:fill="CC99FF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Integration</w:t>
            </w:r>
          </w:p>
        </w:tc>
      </w:tr>
      <w:tr w:rsidR="00FB5AB6" w:rsidTr="00951C04">
        <w:trPr>
          <w:jc w:val="center"/>
        </w:trPr>
        <w:tc>
          <w:tcPr>
            <w:tcW w:w="1747" w:type="dxa"/>
          </w:tcPr>
          <w:p w:rsidR="00FB5AB6" w:rsidRDefault="00FB5AB6">
            <w:pPr>
              <w:rPr>
                <w:b/>
                <w:sz w:val="40"/>
                <w:szCs w:val="40"/>
              </w:rPr>
            </w:pPr>
          </w:p>
        </w:tc>
        <w:tc>
          <w:tcPr>
            <w:tcW w:w="2270" w:type="dxa"/>
            <w:gridSpan w:val="3"/>
            <w:shd w:val="clear" w:color="auto" w:fill="CCFFCC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Scope</w:t>
            </w:r>
          </w:p>
        </w:tc>
        <w:tc>
          <w:tcPr>
            <w:tcW w:w="1747" w:type="dxa"/>
            <w:gridSpan w:val="2"/>
          </w:tcPr>
          <w:p w:rsidR="00FB5AB6" w:rsidRDefault="00FB5AB6">
            <w:pPr>
              <w:rPr>
                <w:b/>
                <w:sz w:val="40"/>
                <w:szCs w:val="40"/>
              </w:rPr>
            </w:pPr>
          </w:p>
        </w:tc>
        <w:tc>
          <w:tcPr>
            <w:tcW w:w="2065" w:type="dxa"/>
            <w:gridSpan w:val="2"/>
            <w:shd w:val="clear" w:color="auto" w:fill="CCFFCC"/>
          </w:tcPr>
          <w:p w:rsidR="00FB5AB6" w:rsidRDefault="004F51A7" w:rsidP="004F51A7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Scope</w:t>
            </w:r>
          </w:p>
        </w:tc>
        <w:tc>
          <w:tcPr>
            <w:tcW w:w="1747" w:type="dxa"/>
          </w:tcPr>
          <w:p w:rsidR="00FB5AB6" w:rsidRDefault="00FB5AB6">
            <w:pPr>
              <w:rPr>
                <w:b/>
                <w:sz w:val="40"/>
                <w:szCs w:val="40"/>
              </w:rPr>
            </w:pPr>
          </w:p>
        </w:tc>
      </w:tr>
      <w:tr w:rsidR="00FB5AB6" w:rsidTr="00951C04">
        <w:trPr>
          <w:jc w:val="center"/>
        </w:trPr>
        <w:tc>
          <w:tcPr>
            <w:tcW w:w="1747" w:type="dxa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2270" w:type="dxa"/>
            <w:gridSpan w:val="3"/>
            <w:shd w:val="clear" w:color="auto" w:fill="CCFFCC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Schedule</w:t>
            </w:r>
          </w:p>
        </w:tc>
        <w:tc>
          <w:tcPr>
            <w:tcW w:w="1747" w:type="dxa"/>
            <w:gridSpan w:val="2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2065" w:type="dxa"/>
            <w:gridSpan w:val="2"/>
            <w:shd w:val="clear" w:color="auto" w:fill="CCFFCC"/>
          </w:tcPr>
          <w:p w:rsidR="00FB5AB6" w:rsidRDefault="004F51A7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Schedule</w:t>
            </w:r>
          </w:p>
        </w:tc>
        <w:tc>
          <w:tcPr>
            <w:tcW w:w="1747" w:type="dxa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</w:p>
        </w:tc>
      </w:tr>
      <w:tr w:rsidR="00FB5AB6" w:rsidTr="00951C04">
        <w:trPr>
          <w:jc w:val="center"/>
        </w:trPr>
        <w:tc>
          <w:tcPr>
            <w:tcW w:w="1747" w:type="dxa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2270" w:type="dxa"/>
            <w:gridSpan w:val="3"/>
            <w:shd w:val="clear" w:color="auto" w:fill="CCFFCC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Cost</w:t>
            </w:r>
          </w:p>
        </w:tc>
        <w:tc>
          <w:tcPr>
            <w:tcW w:w="1747" w:type="dxa"/>
            <w:gridSpan w:val="2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2065" w:type="dxa"/>
            <w:gridSpan w:val="2"/>
            <w:shd w:val="clear" w:color="auto" w:fill="CCFFCC"/>
          </w:tcPr>
          <w:p w:rsidR="00FB5AB6" w:rsidRDefault="004F51A7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Cost</w:t>
            </w:r>
          </w:p>
        </w:tc>
        <w:tc>
          <w:tcPr>
            <w:tcW w:w="1747" w:type="dxa"/>
          </w:tcPr>
          <w:p w:rsidR="00FB5AB6" w:rsidRDefault="00FB5AB6" w:rsidP="00FB5AB6">
            <w:pPr>
              <w:jc w:val="center"/>
              <w:rPr>
                <w:b/>
                <w:sz w:val="40"/>
                <w:szCs w:val="40"/>
              </w:rPr>
            </w:pPr>
          </w:p>
        </w:tc>
      </w:tr>
      <w:tr w:rsidR="004F51A7" w:rsidTr="00951C04">
        <w:trPr>
          <w:jc w:val="center"/>
        </w:trPr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6082" w:type="dxa"/>
            <w:gridSpan w:val="7"/>
            <w:shd w:val="clear" w:color="auto" w:fill="99CCFF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Quality</w:t>
            </w:r>
          </w:p>
        </w:tc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bookmarkStart w:id="0" w:name="_GoBack"/>
        <w:bookmarkEnd w:id="0"/>
      </w:tr>
      <w:tr w:rsidR="004F51A7" w:rsidTr="00951C04">
        <w:trPr>
          <w:jc w:val="center"/>
        </w:trPr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6082" w:type="dxa"/>
            <w:gridSpan w:val="7"/>
            <w:shd w:val="clear" w:color="auto" w:fill="99CCFF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Resources</w:t>
            </w:r>
          </w:p>
        </w:tc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</w:tr>
      <w:tr w:rsidR="004F51A7" w:rsidTr="00951C04">
        <w:trPr>
          <w:jc w:val="center"/>
        </w:trPr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6082" w:type="dxa"/>
            <w:gridSpan w:val="7"/>
            <w:shd w:val="clear" w:color="auto" w:fill="99CCFF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Communication</w:t>
            </w:r>
          </w:p>
        </w:tc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</w:tr>
      <w:tr w:rsidR="004F51A7" w:rsidTr="00951C04">
        <w:trPr>
          <w:jc w:val="center"/>
        </w:trPr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6082" w:type="dxa"/>
            <w:gridSpan w:val="7"/>
            <w:shd w:val="clear" w:color="auto" w:fill="99CCFF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Risk</w:t>
            </w:r>
          </w:p>
        </w:tc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</w:tr>
      <w:tr w:rsidR="004F51A7" w:rsidTr="00951C04">
        <w:trPr>
          <w:jc w:val="center"/>
        </w:trPr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6082" w:type="dxa"/>
            <w:gridSpan w:val="7"/>
            <w:shd w:val="clear" w:color="auto" w:fill="99CCFF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Procurement</w:t>
            </w:r>
          </w:p>
        </w:tc>
        <w:tc>
          <w:tcPr>
            <w:tcW w:w="1747" w:type="dxa"/>
          </w:tcPr>
          <w:p w:rsidR="004F51A7" w:rsidRDefault="004F51A7" w:rsidP="00FB5AB6">
            <w:pPr>
              <w:jc w:val="center"/>
              <w:rPr>
                <w:b/>
                <w:sz w:val="40"/>
                <w:szCs w:val="40"/>
              </w:rPr>
            </w:pPr>
          </w:p>
        </w:tc>
      </w:tr>
      <w:tr w:rsidR="00C207B3" w:rsidTr="00951C04">
        <w:trPr>
          <w:jc w:val="center"/>
        </w:trPr>
        <w:tc>
          <w:tcPr>
            <w:tcW w:w="7829" w:type="dxa"/>
            <w:gridSpan w:val="8"/>
            <w:shd w:val="clear" w:color="auto" w:fill="FF99CC"/>
          </w:tcPr>
          <w:p w:rsidR="00C207B3" w:rsidRDefault="00C207B3" w:rsidP="00FB5AB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Stakeholder</w:t>
            </w:r>
          </w:p>
        </w:tc>
        <w:tc>
          <w:tcPr>
            <w:tcW w:w="1747" w:type="dxa"/>
          </w:tcPr>
          <w:p w:rsidR="00C207B3" w:rsidRDefault="00C207B3" w:rsidP="00FB5AB6">
            <w:pPr>
              <w:jc w:val="center"/>
              <w:rPr>
                <w:b/>
                <w:sz w:val="40"/>
                <w:szCs w:val="40"/>
              </w:rPr>
            </w:pPr>
          </w:p>
        </w:tc>
      </w:tr>
    </w:tbl>
    <w:p w:rsidR="00FB5AB6" w:rsidRDefault="00FB5AB6">
      <w:pPr>
        <w:rPr>
          <w:b/>
          <w:sz w:val="40"/>
          <w:szCs w:val="40"/>
        </w:rPr>
      </w:pPr>
    </w:p>
    <w:p w:rsidR="004F51A7" w:rsidRDefault="004F51A7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412170B7" wp14:editId="3309BC28">
            <wp:extent cx="5651500" cy="4245428"/>
            <wp:effectExtent l="0" t="0" r="635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4804" cy="425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A7" w:rsidRDefault="004F51A7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5542A020" wp14:editId="7805C72F">
            <wp:extent cx="5486400" cy="413816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4659" cy="41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A7" w:rsidRDefault="004F51A7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14E7B3E3" wp14:editId="1E6331E9">
            <wp:extent cx="6403933" cy="4845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23199" cy="485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F51A7" w:rsidRDefault="004F51A7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59C0037E" wp14:editId="010F1B32">
            <wp:extent cx="5530850" cy="423058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7155" cy="424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A7" w:rsidRDefault="004F51A7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0897293B" wp14:editId="0314C1C6">
            <wp:extent cx="6153150" cy="462625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5208" cy="46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7B3" w:rsidRDefault="00C207B3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5B546EAF" wp14:editId="0AA68125">
            <wp:extent cx="6203950" cy="4563924"/>
            <wp:effectExtent l="0" t="0" r="635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2393" cy="457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08" w:rsidRDefault="003A3000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4AB82802" wp14:editId="6CFBA534">
            <wp:extent cx="5645150" cy="425790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4143" cy="428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9B" w:rsidRDefault="000D3D9B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26EFC0E1" wp14:editId="56C73C39">
            <wp:extent cx="5797140" cy="4406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7852" cy="44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9B" w:rsidRDefault="000D3D9B">
      <w:pPr>
        <w:rPr>
          <w:b/>
          <w:sz w:val="40"/>
          <w:szCs w:val="40"/>
        </w:rPr>
      </w:pPr>
    </w:p>
    <w:p w:rsidR="000D3D9B" w:rsidRDefault="000D3D9B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635C53AD" wp14:editId="204232AA">
            <wp:extent cx="6057900" cy="449518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6684" cy="45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9B" w:rsidRDefault="000D3D9B">
      <w:pPr>
        <w:rPr>
          <w:b/>
          <w:sz w:val="40"/>
          <w:szCs w:val="40"/>
        </w:rPr>
      </w:pPr>
    </w:p>
    <w:p w:rsidR="000D3D9B" w:rsidRDefault="000D3D9B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61CB9666" wp14:editId="354445A9">
            <wp:extent cx="5638800" cy="42880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9026" cy="429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9B" w:rsidRDefault="000D3D9B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74374D09" wp14:editId="56819F7C">
            <wp:extent cx="5905500" cy="44422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4817" cy="444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9B" w:rsidRDefault="000D3D9B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39089171" wp14:editId="7073CF27">
            <wp:extent cx="5772150" cy="426337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793" cy="42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9B" w:rsidRDefault="000D3D9B">
      <w:pPr>
        <w:rPr>
          <w:b/>
          <w:sz w:val="40"/>
          <w:szCs w:val="40"/>
        </w:rPr>
      </w:pPr>
    </w:p>
    <w:p w:rsidR="000D3D9B" w:rsidRDefault="00CD496C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18154FD3" wp14:editId="76FA5E20">
            <wp:extent cx="6000750" cy="44977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1738" cy="45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6C" w:rsidRDefault="00CD496C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3D3649B3" wp14:editId="3EA85678">
            <wp:extent cx="6118276" cy="4495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5728" cy="45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6C" w:rsidRDefault="00CD496C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4794C62B" wp14:editId="2E6E12F7">
            <wp:extent cx="5943600" cy="44775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5861" cy="448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6C" w:rsidRDefault="00CD496C">
      <w:pPr>
        <w:rPr>
          <w:noProof/>
        </w:rPr>
      </w:pPr>
    </w:p>
    <w:p w:rsidR="00CD496C" w:rsidRDefault="00CD496C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2B626086" wp14:editId="06216D91">
            <wp:extent cx="6083300" cy="459120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3085" cy="45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6C" w:rsidRDefault="00CD496C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1AF3448A" wp14:editId="39158B0F">
            <wp:extent cx="5988050" cy="444169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3160" cy="44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6C" w:rsidRDefault="00CD496C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184E9D4E" wp14:editId="4910E933">
            <wp:extent cx="5975350" cy="4500323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9574" cy="452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6C" w:rsidRDefault="00CD496C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5833D9FC" wp14:editId="7C3F8E5E">
            <wp:extent cx="5969000" cy="449388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5427" cy="449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6C" w:rsidRDefault="00CD496C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3C981D7B" wp14:editId="5871F867">
            <wp:extent cx="5937250" cy="4490870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6559" cy="449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6C" w:rsidRDefault="00CD496C">
      <w:pPr>
        <w:rPr>
          <w:b/>
          <w:sz w:val="40"/>
          <w:szCs w:val="40"/>
        </w:rPr>
      </w:pPr>
    </w:p>
    <w:p w:rsidR="00CD496C" w:rsidRDefault="00750C12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4D781F59" wp14:editId="164288FE">
            <wp:extent cx="5295900" cy="439193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5238" cy="440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C12" w:rsidRDefault="00750C12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21364ECB" wp14:editId="4DC0BE6A">
            <wp:extent cx="5697544" cy="43180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927" cy="43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C12" w:rsidRDefault="00750C12">
      <w:pPr>
        <w:rPr>
          <w:b/>
          <w:sz w:val="40"/>
          <w:szCs w:val="40"/>
        </w:rPr>
      </w:pPr>
    </w:p>
    <w:p w:rsidR="00CD496C" w:rsidRDefault="00CD496C">
      <w:pPr>
        <w:rPr>
          <w:b/>
          <w:sz w:val="40"/>
          <w:szCs w:val="40"/>
        </w:rPr>
      </w:pPr>
    </w:p>
    <w:p w:rsidR="00CD496C" w:rsidRDefault="00750C12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25F2397B" wp14:editId="5665DAA9">
            <wp:extent cx="6102350" cy="4567157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3714" cy="457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C12" w:rsidRDefault="00750C12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6AE82F0E" wp14:editId="480D0B5F">
            <wp:extent cx="5609378" cy="4159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9204" cy="417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C12" w:rsidRDefault="00750C12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6781F1AD" wp14:editId="6A11B9F2">
            <wp:extent cx="6083300" cy="4492630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4712" cy="45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C12" w:rsidRDefault="00162B63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75822BF1" wp14:editId="6ADD0A0F">
            <wp:extent cx="6178550" cy="4544667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9271" cy="455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3" w:rsidRDefault="00162B63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61D082B3" wp14:editId="035A19B8">
            <wp:extent cx="5734050" cy="4168336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4175" cy="417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3" w:rsidRDefault="00162B63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3AEEA105" wp14:editId="130D2836">
            <wp:extent cx="5449772" cy="3892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5373" cy="38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3" w:rsidRDefault="00162B63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24B29F3C" wp14:editId="38D9ACCE">
            <wp:extent cx="5727700" cy="427297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7611" cy="428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3" w:rsidRDefault="00162B63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5250FDBC" wp14:editId="56C793B4">
            <wp:extent cx="6477926" cy="4686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91318" cy="46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3" w:rsidRDefault="00162B63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6794675C" wp14:editId="629E3003">
            <wp:extent cx="5861050" cy="4079399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1125" cy="4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3" w:rsidRDefault="00162B63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478A5B3C" wp14:editId="43739DA6">
            <wp:extent cx="5238750" cy="392809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6938" cy="394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3" w:rsidRDefault="00162B63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03C0079F" wp14:editId="4120638C">
            <wp:extent cx="5505450" cy="4094424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3308" cy="41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3" w:rsidRDefault="00F31EAB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5C589E73" wp14:editId="362832B6">
            <wp:extent cx="5651285" cy="4318000"/>
            <wp:effectExtent l="0" t="0" r="698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7954" cy="432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54" w:rsidRDefault="00955654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4A21381E" wp14:editId="71BAE20E">
            <wp:extent cx="5962650" cy="43687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0320" cy="43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54" w:rsidRDefault="00955654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3CDB0FC8" wp14:editId="0CFE21D5">
            <wp:extent cx="5778500" cy="419529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0427" cy="420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54" w:rsidRDefault="00955654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1CF8D2B2" wp14:editId="2946A736">
            <wp:extent cx="5638800" cy="408029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0898" cy="409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54" w:rsidRDefault="00BD19B8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3912B2A4" wp14:editId="2D487BAF">
            <wp:extent cx="5645150" cy="417845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4060" cy="41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B8" w:rsidRDefault="00BD19B8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7A8FE1B9" wp14:editId="4DD53963">
            <wp:extent cx="5886450" cy="427367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8586" cy="42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B8" w:rsidRDefault="00BD19B8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04E90404" wp14:editId="783B748B">
            <wp:extent cx="5905500" cy="417431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20802" cy="41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B8" w:rsidRDefault="00BD19B8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12F220AA" wp14:editId="688050E3">
            <wp:extent cx="5858721" cy="440055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69291" cy="440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B8" w:rsidRDefault="00BD19B8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538C9324" wp14:editId="266B28BB">
            <wp:extent cx="6311900" cy="453813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5159" cy="45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B8" w:rsidRDefault="00BD19B8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5B059386" wp14:editId="733FF8C8">
            <wp:extent cx="5784850" cy="4381488"/>
            <wp:effectExtent l="0" t="0" r="635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8117" cy="43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B8" w:rsidRDefault="00BD19B8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00AA78C7" wp14:editId="1F598B45">
            <wp:extent cx="5943600" cy="444008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52399" cy="444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B8" w:rsidRDefault="004050E5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063AEE55" wp14:editId="173F9946">
            <wp:extent cx="5816600" cy="3497500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1046" cy="350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E5" w:rsidRDefault="004050E5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5E412C4C" wp14:editId="225C3A31">
            <wp:extent cx="6497489" cy="39941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18173" cy="400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E5" w:rsidRDefault="004050E5">
      <w:pPr>
        <w:rPr>
          <w:b/>
          <w:sz w:val="40"/>
          <w:szCs w:val="40"/>
        </w:rPr>
      </w:pPr>
    </w:p>
    <w:p w:rsidR="004050E5" w:rsidRDefault="004050E5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7EB454A4" wp14:editId="2202F8A6">
            <wp:extent cx="5054600" cy="3078626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8632" cy="308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E5" w:rsidRDefault="004050E5">
      <w:pPr>
        <w:rPr>
          <w:b/>
          <w:sz w:val="40"/>
          <w:szCs w:val="40"/>
        </w:rPr>
      </w:pPr>
    </w:p>
    <w:p w:rsidR="004050E5" w:rsidRDefault="004050E5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0795E5E3" wp14:editId="1CA0EAF7">
            <wp:extent cx="6769154" cy="4064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89773" cy="40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E5" w:rsidRDefault="004050E5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1F02296B" wp14:editId="705DD888">
            <wp:extent cx="5943600" cy="337794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3196" cy="33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E5" w:rsidRDefault="004050E5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359BA578" wp14:editId="1B0499DE">
            <wp:extent cx="6089650" cy="300028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5131" cy="301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78" w:rsidRDefault="00116578">
      <w:pPr>
        <w:rPr>
          <w:b/>
          <w:sz w:val="40"/>
          <w:szCs w:val="40"/>
        </w:rPr>
      </w:pPr>
    </w:p>
    <w:p w:rsidR="00116578" w:rsidRDefault="00116578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476D5316" wp14:editId="0B1DE7C8">
            <wp:extent cx="5321300" cy="2568019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4060" cy="25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78" w:rsidRDefault="00116578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63B6F23E" wp14:editId="7C782D87">
            <wp:extent cx="5016500" cy="227646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3369" cy="228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78" w:rsidRDefault="00116578">
      <w:pPr>
        <w:rPr>
          <w:b/>
          <w:sz w:val="40"/>
          <w:szCs w:val="40"/>
        </w:rPr>
      </w:pPr>
    </w:p>
    <w:p w:rsidR="00116578" w:rsidRDefault="00116578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4A58C1CD" wp14:editId="7BBB82ED">
            <wp:extent cx="5454650" cy="337531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63916" cy="338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78" w:rsidRDefault="00116578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602A410E" wp14:editId="40963444">
            <wp:extent cx="4813300" cy="2674501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5148" cy="26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78" w:rsidRDefault="00116578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2DDE1494" wp14:editId="5A6E5B52">
            <wp:extent cx="4857750" cy="3479138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7311" cy="349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78" w:rsidRDefault="00116578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502D5444" wp14:editId="1FFFBD7B">
            <wp:extent cx="4686300" cy="293457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7602" cy="29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78" w:rsidRDefault="00335589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3610F3B0" wp14:editId="6115F9D8">
            <wp:extent cx="5828203" cy="4222750"/>
            <wp:effectExtent l="0" t="0" r="127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2401" cy="42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89" w:rsidRDefault="00335589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45950DFA" wp14:editId="4E7697E1">
            <wp:extent cx="6565900" cy="4810130"/>
            <wp:effectExtent l="0" t="0" r="635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74386" cy="48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E5" w:rsidRDefault="004050E5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6C5E92C2" wp14:editId="74F68330">
            <wp:extent cx="5092700" cy="3786045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05805" cy="37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E5" w:rsidRDefault="004050E5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6442FB3D" wp14:editId="2B480D02">
            <wp:extent cx="6858000" cy="50444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E5" w:rsidRDefault="00116578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3BB1833E" wp14:editId="2F2A4D36">
            <wp:extent cx="6032500" cy="4363508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40412" cy="436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78" w:rsidRDefault="00116578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413CF63F" wp14:editId="21360FE6">
            <wp:extent cx="5988050" cy="4450008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3873" cy="446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78" w:rsidRDefault="00116578">
      <w:pPr>
        <w:rPr>
          <w:b/>
          <w:sz w:val="40"/>
          <w:szCs w:val="40"/>
        </w:rPr>
      </w:pPr>
    </w:p>
    <w:p w:rsidR="00BD19B8" w:rsidRDefault="00AD392A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3E41406D" wp14:editId="75481F09">
            <wp:extent cx="5969000" cy="4360133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2175" cy="436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FE" w:rsidRDefault="00DA01FE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519754C0" wp14:editId="5D1EB5F6">
            <wp:extent cx="5754906" cy="4349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9755" cy="43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2A" w:rsidRDefault="00DA01FE">
      <w:pPr>
        <w:rPr>
          <w:b/>
          <w:sz w:val="40"/>
          <w:szCs w:val="40"/>
        </w:rPr>
      </w:pPr>
      <w:r>
        <w:rPr>
          <w:noProof/>
          <w:lang w:eastAsia="en-CA"/>
        </w:rPr>
        <w:lastRenderedPageBreak/>
        <w:drawing>
          <wp:inline distT="0" distB="0" distL="0" distR="0" wp14:anchorId="460785D1" wp14:editId="05765D34">
            <wp:extent cx="5712872" cy="426085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9914" cy="427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FE" w:rsidRDefault="00DA01FE">
      <w:pPr>
        <w:rPr>
          <w:b/>
          <w:sz w:val="40"/>
          <w:szCs w:val="40"/>
        </w:rPr>
      </w:pPr>
      <w:r>
        <w:rPr>
          <w:noProof/>
          <w:lang w:eastAsia="en-CA"/>
        </w:rPr>
        <w:drawing>
          <wp:inline distT="0" distB="0" distL="0" distR="0" wp14:anchorId="3012E92B" wp14:editId="163CC33F">
            <wp:extent cx="5410200" cy="418489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17174" cy="419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FE" w:rsidRPr="00FB5AB6" w:rsidRDefault="00DA01FE">
      <w:pPr>
        <w:rPr>
          <w:b/>
          <w:sz w:val="40"/>
          <w:szCs w:val="40"/>
        </w:rPr>
      </w:pPr>
    </w:p>
    <w:sectPr w:rsidR="00DA01FE" w:rsidRPr="00FB5AB6" w:rsidSect="00951C04">
      <w:pgSz w:w="12240" w:h="15840"/>
      <w:pgMar w:top="1134" w:right="1440" w:bottom="1134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1C04" w:rsidRDefault="00951C04" w:rsidP="00951C04">
      <w:pPr>
        <w:spacing w:after="0" w:line="240" w:lineRule="auto"/>
      </w:pPr>
      <w:r>
        <w:separator/>
      </w:r>
    </w:p>
  </w:endnote>
  <w:endnote w:type="continuationSeparator" w:id="0">
    <w:p w:rsidR="00951C04" w:rsidRDefault="00951C04" w:rsidP="00951C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1C04" w:rsidRDefault="00951C04" w:rsidP="00951C04">
      <w:pPr>
        <w:spacing w:after="0" w:line="240" w:lineRule="auto"/>
      </w:pPr>
      <w:r>
        <w:separator/>
      </w:r>
    </w:p>
  </w:footnote>
  <w:footnote w:type="continuationSeparator" w:id="0">
    <w:p w:rsidR="00951C04" w:rsidRDefault="00951C04" w:rsidP="00951C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2A21"/>
    <w:rsid w:val="000D3D9B"/>
    <w:rsid w:val="00116578"/>
    <w:rsid w:val="00162B63"/>
    <w:rsid w:val="00335589"/>
    <w:rsid w:val="00392B82"/>
    <w:rsid w:val="003A3000"/>
    <w:rsid w:val="004050E5"/>
    <w:rsid w:val="00462A21"/>
    <w:rsid w:val="004A4326"/>
    <w:rsid w:val="004F51A7"/>
    <w:rsid w:val="004F5B49"/>
    <w:rsid w:val="006B29A1"/>
    <w:rsid w:val="00750C12"/>
    <w:rsid w:val="00767F4F"/>
    <w:rsid w:val="00951C04"/>
    <w:rsid w:val="00955654"/>
    <w:rsid w:val="009C589E"/>
    <w:rsid w:val="009F4496"/>
    <w:rsid w:val="00AD392A"/>
    <w:rsid w:val="00B95AB3"/>
    <w:rsid w:val="00BD19B8"/>
    <w:rsid w:val="00C207B3"/>
    <w:rsid w:val="00C239EC"/>
    <w:rsid w:val="00C80608"/>
    <w:rsid w:val="00CD496C"/>
    <w:rsid w:val="00DA01FE"/>
    <w:rsid w:val="00E27EEA"/>
    <w:rsid w:val="00F31EAB"/>
    <w:rsid w:val="00FB5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B5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51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C0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51C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C04"/>
  </w:style>
  <w:style w:type="paragraph" w:styleId="Footer">
    <w:name w:val="footer"/>
    <w:basedOn w:val="Normal"/>
    <w:link w:val="FooterChar"/>
    <w:uiPriority w:val="99"/>
    <w:unhideWhenUsed/>
    <w:rsid w:val="00951C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C0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B5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51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C0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51C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C04"/>
  </w:style>
  <w:style w:type="paragraph" w:styleId="Footer">
    <w:name w:val="footer"/>
    <w:basedOn w:val="Normal"/>
    <w:link w:val="FooterChar"/>
    <w:uiPriority w:val="99"/>
    <w:unhideWhenUsed/>
    <w:rsid w:val="00951C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C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5D7874C2</Template>
  <TotalTime>392</TotalTime>
  <Pages>70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Campbell, Jackie K CITZ:EX</dc:creator>
  <cp:keywords/>
  <dc:description/>
  <cp:lastModifiedBy>Campbell, Jackie K MTIC:EX</cp:lastModifiedBy>
  <cp:revision>3</cp:revision>
  <cp:lastPrinted>2019-03-04T02:46:00Z</cp:lastPrinted>
  <dcterms:created xsi:type="dcterms:W3CDTF">2019-02-19T15:54:00Z</dcterms:created>
  <dcterms:modified xsi:type="dcterms:W3CDTF">2019-03-04T02:47:00Z</dcterms:modified>
</cp:coreProperties>
</file>