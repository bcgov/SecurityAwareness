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2FE8A" w14:textId="77777777" w:rsidR="008E365F" w:rsidRDefault="008E365F" w:rsidP="004D5779">
      <w:pPr>
        <w:rPr>
          <w:rFonts w:ascii="Verdana" w:hAnsi="Verdana"/>
          <w:b/>
          <w:i/>
          <w:color w:val="00B0F0"/>
          <w:szCs w:val="24"/>
        </w:rPr>
      </w:pPr>
      <w:bookmarkStart w:id="0" w:name="_GoBack"/>
      <w:bookmarkEnd w:id="0"/>
    </w:p>
    <w:p w14:paraId="1A8A5205" w14:textId="77777777" w:rsidR="008E365F" w:rsidRDefault="008E365F" w:rsidP="004D5779">
      <w:pPr>
        <w:rPr>
          <w:rFonts w:ascii="Verdana" w:hAnsi="Verdana"/>
          <w:b/>
          <w:i/>
          <w:color w:val="00B0F0"/>
          <w:szCs w:val="24"/>
        </w:rPr>
      </w:pPr>
    </w:p>
    <w:p w14:paraId="347D76B7" w14:textId="6E2B9F47" w:rsidR="004D5779" w:rsidRDefault="004D5779" w:rsidP="004D5779">
      <w:r w:rsidRPr="002D063E">
        <w:rPr>
          <w:rFonts w:ascii="Verdana" w:hAnsi="Verdana"/>
          <w:b/>
          <w:i/>
          <w:color w:val="00B0F0"/>
          <w:szCs w:val="24"/>
        </w:rPr>
        <w:t xml:space="preserve">Instructions will be written in blue font </w:t>
      </w:r>
    </w:p>
    <w:p w14:paraId="4C402B83" w14:textId="77777777" w:rsidR="004D5779" w:rsidRPr="00824BE0" w:rsidRDefault="004D5779" w:rsidP="004D5779">
      <w:pPr>
        <w:pBdr>
          <w:top w:val="dotted" w:sz="4" w:space="1" w:color="143F6A"/>
          <w:bottom w:val="dotted" w:sz="4" w:space="1" w:color="143F6A"/>
        </w:pBdr>
        <w:spacing w:before="120" w:after="120"/>
        <w:contextualSpacing/>
        <w:jc w:val="center"/>
        <w:rPr>
          <w:rFonts w:ascii="Calibri" w:hAnsi="Calibri"/>
          <w:b/>
          <w:caps/>
          <w:smallCaps/>
          <w:color w:val="4F81BD" w:themeColor="accent1"/>
          <w:sz w:val="48"/>
          <w:szCs w:val="52"/>
          <w:lang w:val="en-US"/>
        </w:rPr>
      </w:pPr>
      <w:r w:rsidRPr="00151993">
        <w:rPr>
          <w:rFonts w:ascii="Calibri" w:hAnsi="Calibri"/>
          <w:b/>
          <w:caps/>
          <w:smallCaps/>
          <w:color w:val="4F81BD" w:themeColor="accent1"/>
          <w:sz w:val="48"/>
          <w:szCs w:val="52"/>
          <w:lang w:val="en-US"/>
        </w:rPr>
        <w:t>Project name</w:t>
      </w:r>
    </w:p>
    <w:p w14:paraId="2984F9F8" w14:textId="6D766AD8" w:rsidR="004D5779" w:rsidRDefault="004D5779"/>
    <w:p w14:paraId="72EDD2CE" w14:textId="28BD303C" w:rsidR="004D5779" w:rsidRDefault="004D5779"/>
    <w:tbl>
      <w:tblPr>
        <w:tblStyle w:val="Style2"/>
        <w:tblW w:w="10200" w:type="dxa"/>
        <w:tblLayout w:type="fixed"/>
        <w:tblLook w:val="04A0" w:firstRow="1" w:lastRow="0" w:firstColumn="1" w:lastColumn="0" w:noHBand="0" w:noVBand="1"/>
      </w:tblPr>
      <w:tblGrid>
        <w:gridCol w:w="2550"/>
        <w:gridCol w:w="2550"/>
        <w:gridCol w:w="2550"/>
        <w:gridCol w:w="2550"/>
      </w:tblGrid>
      <w:tr w:rsidR="004D5779" w:rsidRPr="00472D35" w14:paraId="2FCE006B" w14:textId="77777777" w:rsidTr="004D5779">
        <w:trPr>
          <w:trHeight w:val="546"/>
        </w:trPr>
        <w:tc>
          <w:tcPr>
            <w:tcW w:w="2550" w:type="dxa"/>
          </w:tcPr>
          <w:p w14:paraId="5ED8C789" w14:textId="77777777" w:rsidR="004D5779" w:rsidRPr="00467C1B" w:rsidRDefault="004D5779" w:rsidP="009A5120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Project Number</w:t>
            </w:r>
          </w:p>
        </w:tc>
        <w:tc>
          <w:tcPr>
            <w:tcW w:w="2550" w:type="dxa"/>
          </w:tcPr>
          <w:p w14:paraId="3D6BCC4E" w14:textId="77777777" w:rsidR="004D5779" w:rsidRPr="00472D35" w:rsidRDefault="004D5779" w:rsidP="009A5120">
            <w:pPr>
              <w:rPr>
                <w:rFonts w:cstheme="minorHAnsi"/>
              </w:rPr>
            </w:pPr>
            <w:r>
              <w:rPr>
                <w:rStyle w:val="ppmreadonlyvalue"/>
              </w:rPr>
              <w:t>PRJ0000</w:t>
            </w:r>
          </w:p>
        </w:tc>
        <w:tc>
          <w:tcPr>
            <w:tcW w:w="2550" w:type="dxa"/>
          </w:tcPr>
          <w:p w14:paraId="6B8997A3" w14:textId="77777777" w:rsidR="004D5779" w:rsidRPr="00467C1B" w:rsidRDefault="004D5779" w:rsidP="009A5120">
            <w:pPr>
              <w:rPr>
                <w:rFonts w:cstheme="minorHAnsi"/>
                <w:b/>
              </w:rPr>
            </w:pPr>
            <w:r w:rsidRPr="00467C1B">
              <w:rPr>
                <w:rFonts w:cstheme="minorHAnsi"/>
                <w:b/>
              </w:rPr>
              <w:t>Project Manager</w:t>
            </w:r>
          </w:p>
        </w:tc>
        <w:tc>
          <w:tcPr>
            <w:tcW w:w="2550" w:type="dxa"/>
          </w:tcPr>
          <w:p w14:paraId="188B371D" w14:textId="77777777" w:rsidR="004D5779" w:rsidRPr="00472D35" w:rsidRDefault="004D5779" w:rsidP="009A5120">
            <w:pPr>
              <w:rPr>
                <w:rFonts w:cstheme="minorHAnsi"/>
              </w:rPr>
            </w:pPr>
            <w:r>
              <w:rPr>
                <w:rFonts w:cstheme="minorHAnsi"/>
              </w:rPr>
              <w:t>John</w:t>
            </w:r>
          </w:p>
        </w:tc>
      </w:tr>
      <w:tr w:rsidR="008E365F" w:rsidRPr="00472D35" w14:paraId="13EC9286" w14:textId="77777777" w:rsidTr="004D5779">
        <w:trPr>
          <w:trHeight w:val="546"/>
        </w:trPr>
        <w:tc>
          <w:tcPr>
            <w:tcW w:w="2550" w:type="dxa"/>
          </w:tcPr>
          <w:p w14:paraId="687F6E14" w14:textId="2929491D" w:rsidR="008E365F" w:rsidRPr="00467C1B" w:rsidRDefault="008E365F" w:rsidP="008E36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Initiator</w:t>
            </w:r>
          </w:p>
        </w:tc>
        <w:tc>
          <w:tcPr>
            <w:tcW w:w="2550" w:type="dxa"/>
          </w:tcPr>
          <w:p w14:paraId="7BAEE80D" w14:textId="75BDDE4A" w:rsidR="008E365F" w:rsidRDefault="008E365F" w:rsidP="008E365F">
            <w:pPr>
              <w:rPr>
                <w:rStyle w:val="ppmreadonlyvalue"/>
              </w:rPr>
            </w:pPr>
            <w:r w:rsidRPr="004D5779">
              <w:rPr>
                <w:rFonts w:cstheme="minorHAnsi"/>
                <w:bCs/>
              </w:rPr>
              <w:t>Business unit that submitted the project</w:t>
            </w:r>
          </w:p>
        </w:tc>
        <w:tc>
          <w:tcPr>
            <w:tcW w:w="2550" w:type="dxa"/>
          </w:tcPr>
          <w:p w14:paraId="0009456B" w14:textId="6C924E49" w:rsidR="008E365F" w:rsidRPr="00467C1B" w:rsidRDefault="008E365F" w:rsidP="008E36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Champion</w:t>
            </w:r>
          </w:p>
        </w:tc>
        <w:tc>
          <w:tcPr>
            <w:tcW w:w="2550" w:type="dxa"/>
          </w:tcPr>
          <w:p w14:paraId="7EB8D5BC" w14:textId="43D24440" w:rsidR="008E365F" w:rsidRDefault="008E365F" w:rsidP="008E365F">
            <w:pPr>
              <w:rPr>
                <w:rFonts w:cstheme="minorHAnsi"/>
              </w:rPr>
            </w:pPr>
            <w:r>
              <w:t>Doe</w:t>
            </w:r>
          </w:p>
        </w:tc>
      </w:tr>
      <w:tr w:rsidR="008E365F" w:rsidRPr="00472D35" w14:paraId="1021A705" w14:textId="77777777" w:rsidTr="004D5779">
        <w:trPr>
          <w:trHeight w:val="546"/>
        </w:trPr>
        <w:tc>
          <w:tcPr>
            <w:tcW w:w="2550" w:type="dxa"/>
          </w:tcPr>
          <w:p w14:paraId="0CF2DB25" w14:textId="40F423A5" w:rsidR="008E365F" w:rsidRPr="00467C1B" w:rsidRDefault="008E365F" w:rsidP="008E36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</w:t>
            </w:r>
          </w:p>
        </w:tc>
        <w:tc>
          <w:tcPr>
            <w:tcW w:w="2550" w:type="dxa"/>
            <w:tcBorders>
              <w:bottom w:val="single" w:sz="4" w:space="0" w:color="FFFFFF" w:themeColor="background1"/>
            </w:tcBorders>
          </w:tcPr>
          <w:p w14:paraId="5BCDDED9" w14:textId="710838A5" w:rsidR="008E365F" w:rsidRPr="00472D35" w:rsidRDefault="008E365F" w:rsidP="008E365F">
            <w:pPr>
              <w:rPr>
                <w:rFonts w:cstheme="minorHAnsi"/>
              </w:rPr>
            </w:pPr>
            <w:r>
              <w:rPr>
                <w:rFonts w:cstheme="minorHAnsi"/>
              </w:rPr>
              <w:t>Month/DD/YY</w:t>
            </w:r>
          </w:p>
        </w:tc>
        <w:tc>
          <w:tcPr>
            <w:tcW w:w="2550" w:type="dxa"/>
          </w:tcPr>
          <w:p w14:paraId="03EB24D2" w14:textId="73C24A20" w:rsidR="008E365F" w:rsidRPr="00467C1B" w:rsidRDefault="008E365F" w:rsidP="008E365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Sponsor</w:t>
            </w:r>
          </w:p>
        </w:tc>
        <w:tc>
          <w:tcPr>
            <w:tcW w:w="2550" w:type="dxa"/>
          </w:tcPr>
          <w:p w14:paraId="6EF034AC" w14:textId="7FA29506" w:rsidR="008E365F" w:rsidRPr="00472D35" w:rsidRDefault="008E365F" w:rsidP="008E365F">
            <w:pPr>
              <w:rPr>
                <w:rFonts w:cstheme="minorHAnsi"/>
              </w:rPr>
            </w:pPr>
            <w:r>
              <w:rPr>
                <w:rFonts w:cstheme="minorHAnsi"/>
              </w:rPr>
              <w:t>Jane</w:t>
            </w:r>
          </w:p>
        </w:tc>
      </w:tr>
    </w:tbl>
    <w:p w14:paraId="7CF029F6" w14:textId="2486BD1A" w:rsidR="004D5779" w:rsidRDefault="004D5779"/>
    <w:p w14:paraId="6D774809" w14:textId="77777777" w:rsidR="008E365F" w:rsidRPr="004D5779" w:rsidRDefault="008E365F">
      <w:pPr>
        <w:rPr>
          <w:rFonts w:asciiTheme="minorHAnsi" w:hAnsiTheme="minorHAnsi" w:cstheme="minorHAnsi"/>
          <w:sz w:val="22"/>
          <w:szCs w:val="22"/>
        </w:rPr>
      </w:pPr>
    </w:p>
    <w:p w14:paraId="544063A6" w14:textId="77777777" w:rsidR="006E2418" w:rsidRPr="004D5779" w:rsidRDefault="006E2418" w:rsidP="006E2418">
      <w:pPr>
        <w:pStyle w:val="PMTNNorm"/>
        <w:spacing w:before="0" w:after="0"/>
        <w:rPr>
          <w:rFonts w:asciiTheme="minorHAnsi" w:hAnsiTheme="minorHAnsi" w:cstheme="minorHAnsi"/>
          <w:sz w:val="22"/>
          <w:szCs w:val="22"/>
          <w:lang w:val="en-CA"/>
        </w:rPr>
      </w:pPr>
    </w:p>
    <w:tbl>
      <w:tblPr>
        <w:tblW w:w="1027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3"/>
      </w:tblGrid>
      <w:tr w:rsidR="00F00FED" w:rsidRPr="004D5779" w14:paraId="544063A8" w14:textId="77777777" w:rsidTr="00E73AF9">
        <w:trPr>
          <w:trHeight w:val="255"/>
        </w:trPr>
        <w:tc>
          <w:tcPr>
            <w:tcW w:w="10273" w:type="dxa"/>
            <w:shd w:val="clear" w:color="auto" w:fill="C6D9F1" w:themeFill="text2" w:themeFillTint="33"/>
            <w:vAlign w:val="center"/>
          </w:tcPr>
          <w:p w14:paraId="544063A7" w14:textId="77777777" w:rsidR="00F00FED" w:rsidRPr="004D5779" w:rsidRDefault="00F00FED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Project Description</w:t>
            </w:r>
          </w:p>
        </w:tc>
      </w:tr>
      <w:tr w:rsidR="00F00FED" w:rsidRPr="004D5779" w14:paraId="544063AA" w14:textId="77777777" w:rsidTr="008E365F">
        <w:trPr>
          <w:trHeight w:val="851"/>
        </w:trPr>
        <w:tc>
          <w:tcPr>
            <w:tcW w:w="10273" w:type="dxa"/>
            <w:tcBorders>
              <w:bottom w:val="single" w:sz="4" w:space="0" w:color="000000"/>
            </w:tcBorders>
            <w:shd w:val="clear" w:color="auto" w:fill="auto"/>
          </w:tcPr>
          <w:p w14:paraId="544063A9" w14:textId="77777777" w:rsidR="00F00FED" w:rsidRPr="004D5779" w:rsidRDefault="0068290A" w:rsidP="008E365F">
            <w:pPr>
              <w:ind w:right="15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A brief description of the project explaining what necessitated this project and what business gains this project would bring out.</w:t>
            </w:r>
          </w:p>
        </w:tc>
      </w:tr>
    </w:tbl>
    <w:p w14:paraId="544063AB" w14:textId="77777777" w:rsidR="006E2418" w:rsidRPr="004D5779" w:rsidRDefault="006E2418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49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49"/>
      </w:tblGrid>
      <w:tr w:rsidR="006E2418" w:rsidRPr="004D5779" w14:paraId="544063AD" w14:textId="77777777" w:rsidTr="00E73AF9">
        <w:trPr>
          <w:trHeight w:val="268"/>
          <w:tblHeader/>
        </w:trPr>
        <w:tc>
          <w:tcPr>
            <w:tcW w:w="10249" w:type="dxa"/>
            <w:shd w:val="clear" w:color="auto" w:fill="C6D9F1" w:themeFill="text2" w:themeFillTint="33"/>
            <w:noWrap/>
            <w:vAlign w:val="center"/>
          </w:tcPr>
          <w:p w14:paraId="544063AC" w14:textId="77777777" w:rsidR="006E2418" w:rsidRPr="004D5779" w:rsidRDefault="00F52519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 xml:space="preserve">High Level </w:t>
            </w:r>
            <w:r w:rsidR="00F00FED"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Project Plan</w:t>
            </w:r>
          </w:p>
        </w:tc>
      </w:tr>
      <w:tr w:rsidR="006E2418" w:rsidRPr="004D5779" w14:paraId="544063AF" w14:textId="77777777" w:rsidTr="008E365F">
        <w:trPr>
          <w:trHeight w:val="912"/>
          <w:tblHeader/>
        </w:trPr>
        <w:tc>
          <w:tcPr>
            <w:tcW w:w="1024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44063AE" w14:textId="77777777" w:rsidR="006E2418" w:rsidRPr="004D5779" w:rsidRDefault="0068290A" w:rsidP="008E365F">
            <w:pPr>
              <w:ind w:right="15"/>
              <w:rPr>
                <w:rFonts w:asciiTheme="minorHAnsi" w:hAnsiTheme="minorHAnsi" w:cstheme="minorHAnsi"/>
                <w:i/>
                <w:iCs/>
                <w:sz w:val="22"/>
                <w:szCs w:val="22"/>
                <w:lang w:eastAsia="fr-CA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High level ideas on how the project will be progressing during the project planning, execution, and monitoring phases.</w:t>
            </w:r>
            <w:r w:rsidR="0000567E"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 xml:space="preserve">  Work breakdown structure may also be discussed here at a high level, if known at this stage of the project.</w:t>
            </w:r>
          </w:p>
        </w:tc>
      </w:tr>
    </w:tbl>
    <w:p w14:paraId="544063B0" w14:textId="77777777" w:rsidR="000A79F7" w:rsidRPr="004D5779" w:rsidRDefault="000A79F7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p w14:paraId="544063B1" w14:textId="77777777" w:rsidR="00314644" w:rsidRPr="004D5779" w:rsidRDefault="00314644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4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03"/>
        <w:gridCol w:w="5045"/>
      </w:tblGrid>
      <w:tr w:rsidR="000A03EB" w:rsidRPr="004D5779" w14:paraId="544063B4" w14:textId="77777777" w:rsidTr="00E73AF9">
        <w:trPr>
          <w:trHeight w:val="244"/>
          <w:tblHeader/>
        </w:trPr>
        <w:tc>
          <w:tcPr>
            <w:tcW w:w="5203" w:type="dxa"/>
            <w:shd w:val="clear" w:color="auto" w:fill="C6D9F1" w:themeFill="text2" w:themeFillTint="33"/>
            <w:vAlign w:val="center"/>
          </w:tcPr>
          <w:p w14:paraId="544063B2" w14:textId="77777777" w:rsidR="006E2418" w:rsidRPr="004D5779" w:rsidRDefault="006E2418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In</w:t>
            </w:r>
            <w:r w:rsidR="00E17D08"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 xml:space="preserve"> Scope</w:t>
            </w:r>
          </w:p>
        </w:tc>
        <w:tc>
          <w:tcPr>
            <w:tcW w:w="5045" w:type="dxa"/>
            <w:shd w:val="clear" w:color="auto" w:fill="C6D9F1" w:themeFill="text2" w:themeFillTint="33"/>
            <w:vAlign w:val="center"/>
          </w:tcPr>
          <w:p w14:paraId="544063B3" w14:textId="77777777" w:rsidR="006E2418" w:rsidRPr="004D5779" w:rsidRDefault="00E17D08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Out of Scope</w:t>
            </w:r>
          </w:p>
        </w:tc>
      </w:tr>
      <w:tr w:rsidR="00770D1A" w:rsidRPr="004D5779" w14:paraId="544063B9" w14:textId="77777777" w:rsidTr="008E365F">
        <w:trPr>
          <w:trHeight w:val="718"/>
          <w:tblHeader/>
        </w:trPr>
        <w:tc>
          <w:tcPr>
            <w:tcW w:w="5203" w:type="dxa"/>
            <w:shd w:val="clear" w:color="auto" w:fill="auto"/>
            <w:noWrap/>
          </w:tcPr>
          <w:p w14:paraId="544063B5" w14:textId="77777777" w:rsidR="00E17D08" w:rsidRPr="009D4914" w:rsidRDefault="0068290A" w:rsidP="008E365F">
            <w:pPr>
              <w:ind w:right="15"/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What work is planned to be completed for this project</w:t>
            </w:r>
          </w:p>
          <w:p w14:paraId="544063B6" w14:textId="77777777" w:rsidR="004056C1" w:rsidRPr="009D4914" w:rsidRDefault="004056C1" w:rsidP="008E365F">
            <w:pPr>
              <w:ind w:right="15"/>
              <w:rPr>
                <w:rFonts w:asciiTheme="minorHAnsi" w:hAnsiTheme="minorHAnsi" w:cstheme="minorHAnsi"/>
                <w:b/>
                <w:color w:val="00B0F0"/>
                <w:sz w:val="22"/>
                <w:szCs w:val="22"/>
              </w:rPr>
            </w:pPr>
          </w:p>
        </w:tc>
        <w:tc>
          <w:tcPr>
            <w:tcW w:w="5045" w:type="dxa"/>
            <w:shd w:val="clear" w:color="auto" w:fill="auto"/>
            <w:noWrap/>
          </w:tcPr>
          <w:p w14:paraId="544063B7" w14:textId="77777777" w:rsidR="00DC5507" w:rsidRPr="009D4914" w:rsidRDefault="0068290A" w:rsidP="008E365F">
            <w:pPr>
              <w:ind w:right="15"/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 xml:space="preserve">What work is definitely not part of this </w:t>
            </w:r>
            <w:proofErr w:type="gramStart"/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project</w:t>
            </w:r>
            <w:proofErr w:type="gramEnd"/>
          </w:p>
          <w:p w14:paraId="544063B8" w14:textId="77777777" w:rsidR="004056C1" w:rsidRPr="009D4914" w:rsidRDefault="004056C1" w:rsidP="008E365F">
            <w:pPr>
              <w:ind w:right="15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</w:p>
        </w:tc>
      </w:tr>
    </w:tbl>
    <w:p w14:paraId="544063BA" w14:textId="77777777" w:rsidR="006E2418" w:rsidRPr="004D5779" w:rsidRDefault="006E2418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34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17"/>
        <w:gridCol w:w="79"/>
        <w:gridCol w:w="5038"/>
      </w:tblGrid>
      <w:tr w:rsidR="008A2648" w:rsidRPr="004D5779" w14:paraId="544063BD" w14:textId="77777777" w:rsidTr="00E73AF9">
        <w:trPr>
          <w:trHeight w:val="120"/>
        </w:trPr>
        <w:tc>
          <w:tcPr>
            <w:tcW w:w="5117" w:type="dxa"/>
            <w:shd w:val="clear" w:color="auto" w:fill="C6D9F1" w:themeFill="text2" w:themeFillTint="33"/>
            <w:noWrap/>
            <w:vAlign w:val="center"/>
          </w:tcPr>
          <w:p w14:paraId="544063BB" w14:textId="77777777" w:rsidR="008A2648" w:rsidRPr="004D5779" w:rsidRDefault="008A2648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 xml:space="preserve">Project Objectives </w:t>
            </w:r>
          </w:p>
        </w:tc>
        <w:tc>
          <w:tcPr>
            <w:tcW w:w="5117" w:type="dxa"/>
            <w:gridSpan w:val="2"/>
            <w:shd w:val="clear" w:color="auto" w:fill="C6D9F1" w:themeFill="text2" w:themeFillTint="33"/>
            <w:vAlign w:val="center"/>
          </w:tcPr>
          <w:p w14:paraId="544063BC" w14:textId="77777777" w:rsidR="008A2648" w:rsidRPr="004D5779" w:rsidRDefault="008A2648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Critical Success Factors</w:t>
            </w:r>
          </w:p>
        </w:tc>
      </w:tr>
      <w:tr w:rsidR="008A2648" w:rsidRPr="004D5779" w14:paraId="544063C0" w14:textId="77777777" w:rsidTr="008E365F">
        <w:trPr>
          <w:trHeight w:val="823"/>
        </w:trPr>
        <w:tc>
          <w:tcPr>
            <w:tcW w:w="5117" w:type="dxa"/>
            <w:tcBorders>
              <w:bottom w:val="single" w:sz="4" w:space="0" w:color="000000"/>
            </w:tcBorders>
            <w:shd w:val="clear" w:color="auto" w:fill="auto"/>
          </w:tcPr>
          <w:p w14:paraId="544063BE" w14:textId="77777777" w:rsidR="008A2648" w:rsidRPr="009D4914" w:rsidRDefault="0068290A" w:rsidP="008E365F">
            <w:pPr>
              <w:ind w:right="15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Describe the goals of this project</w:t>
            </w:r>
          </w:p>
        </w:tc>
        <w:tc>
          <w:tcPr>
            <w:tcW w:w="511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4063BF" w14:textId="77777777" w:rsidR="008A2648" w:rsidRPr="009D4914" w:rsidRDefault="0068290A" w:rsidP="008E365F">
            <w:pPr>
              <w:ind w:right="15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 xml:space="preserve">What are the MUST have factors that makes the </w:t>
            </w:r>
            <w:r w:rsidR="0000567E"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project a success</w:t>
            </w:r>
          </w:p>
        </w:tc>
      </w:tr>
      <w:tr w:rsidR="006E2418" w:rsidRPr="004D5779" w14:paraId="544063C3" w14:textId="77777777" w:rsidTr="00E73AF9">
        <w:trPr>
          <w:trHeight w:val="246"/>
        </w:trPr>
        <w:tc>
          <w:tcPr>
            <w:tcW w:w="5196" w:type="dxa"/>
            <w:gridSpan w:val="2"/>
            <w:tcBorders>
              <w:right w:val="nil"/>
            </w:tcBorders>
            <w:shd w:val="clear" w:color="auto" w:fill="C6D9F1" w:themeFill="text2" w:themeFillTint="33"/>
            <w:noWrap/>
            <w:vAlign w:val="center"/>
          </w:tcPr>
          <w:p w14:paraId="544063C1" w14:textId="77777777" w:rsidR="006E2418" w:rsidRPr="004D5779" w:rsidRDefault="00843412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756A8F"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Issues and Constraints</w:t>
            </w:r>
          </w:p>
        </w:tc>
        <w:tc>
          <w:tcPr>
            <w:tcW w:w="5038" w:type="dxa"/>
            <w:tcBorders>
              <w:left w:val="nil"/>
            </w:tcBorders>
            <w:shd w:val="clear" w:color="auto" w:fill="C6D9F1" w:themeFill="text2" w:themeFillTint="33"/>
            <w:noWrap/>
            <w:vAlign w:val="center"/>
          </w:tcPr>
          <w:p w14:paraId="544063C2" w14:textId="77777777" w:rsidR="006E2418" w:rsidRPr="004D5779" w:rsidRDefault="00756A8F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Assumptions</w:t>
            </w:r>
          </w:p>
        </w:tc>
      </w:tr>
      <w:tr w:rsidR="00770D1A" w:rsidRPr="004D5779" w14:paraId="544063C6" w14:textId="77777777" w:rsidTr="008E365F">
        <w:trPr>
          <w:trHeight w:val="823"/>
        </w:trPr>
        <w:tc>
          <w:tcPr>
            <w:tcW w:w="5196" w:type="dxa"/>
            <w:gridSpan w:val="2"/>
            <w:shd w:val="clear" w:color="auto" w:fill="auto"/>
            <w:noWrap/>
          </w:tcPr>
          <w:p w14:paraId="544063C4" w14:textId="77777777" w:rsidR="00795F18" w:rsidRPr="009D4914" w:rsidRDefault="0000567E" w:rsidP="008E365F">
            <w:pPr>
              <w:ind w:right="15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Any issues or hindrances for the progress of this project?</w:t>
            </w:r>
          </w:p>
        </w:tc>
        <w:tc>
          <w:tcPr>
            <w:tcW w:w="5038" w:type="dxa"/>
            <w:shd w:val="clear" w:color="auto" w:fill="auto"/>
          </w:tcPr>
          <w:p w14:paraId="544063C5" w14:textId="77777777" w:rsidR="006B6C78" w:rsidRPr="009D4914" w:rsidRDefault="0000567E" w:rsidP="008E365F">
            <w:pPr>
              <w:ind w:right="15"/>
              <w:rPr>
                <w:rFonts w:asciiTheme="minorHAnsi" w:hAnsiTheme="minorHAnsi" w:cstheme="minorHAnsi"/>
                <w:color w:val="00B0F0"/>
                <w:sz w:val="22"/>
                <w:szCs w:val="22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List any assumptions that have to be made for this project</w:t>
            </w:r>
          </w:p>
        </w:tc>
      </w:tr>
    </w:tbl>
    <w:p w14:paraId="544063C7" w14:textId="77777777" w:rsidR="000A03EB" w:rsidRPr="004D5779" w:rsidRDefault="000A03EB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7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3"/>
        <w:gridCol w:w="768"/>
        <w:gridCol w:w="2174"/>
        <w:gridCol w:w="897"/>
        <w:gridCol w:w="4131"/>
      </w:tblGrid>
      <w:tr w:rsidR="006E2418" w:rsidRPr="004D5779" w14:paraId="544063C9" w14:textId="77777777" w:rsidTr="00E73AF9">
        <w:trPr>
          <w:trHeight w:val="255"/>
        </w:trPr>
        <w:tc>
          <w:tcPr>
            <w:tcW w:w="10273" w:type="dxa"/>
            <w:gridSpan w:val="5"/>
            <w:shd w:val="clear" w:color="auto" w:fill="C6D9F1" w:themeFill="text2" w:themeFillTint="33"/>
            <w:noWrap/>
            <w:vAlign w:val="center"/>
          </w:tcPr>
          <w:p w14:paraId="544063C8" w14:textId="77777777" w:rsidR="006E2418" w:rsidRPr="004D5779" w:rsidRDefault="00314644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Internal Stakeholders</w:t>
            </w:r>
          </w:p>
        </w:tc>
      </w:tr>
      <w:tr w:rsidR="000E7461" w:rsidRPr="004D5779" w14:paraId="544063CD" w14:textId="77777777" w:rsidTr="008E365F">
        <w:trPr>
          <w:trHeight w:val="379"/>
        </w:trPr>
        <w:tc>
          <w:tcPr>
            <w:tcW w:w="3071" w:type="dxa"/>
            <w:gridSpan w:val="2"/>
            <w:shd w:val="clear" w:color="auto" w:fill="auto"/>
            <w:noWrap/>
          </w:tcPr>
          <w:p w14:paraId="544063CA" w14:textId="77777777" w:rsidR="000E7461" w:rsidRPr="004D5779" w:rsidRDefault="000E7461" w:rsidP="008E365F">
            <w:pPr>
              <w:pStyle w:val="PMTNPuces"/>
              <w:numPr>
                <w:ilvl w:val="0"/>
                <w:numId w:val="0"/>
              </w:numPr>
              <w:ind w:left="360" w:right="15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Stakeholder</w:t>
            </w:r>
            <w:r w:rsidR="000A79F7"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Group</w:t>
            </w:r>
          </w:p>
        </w:tc>
        <w:tc>
          <w:tcPr>
            <w:tcW w:w="3071" w:type="dxa"/>
            <w:gridSpan w:val="2"/>
            <w:shd w:val="clear" w:color="auto" w:fill="auto"/>
          </w:tcPr>
          <w:p w14:paraId="544063CB" w14:textId="77777777" w:rsidR="000E7461" w:rsidRPr="004D5779" w:rsidRDefault="000E7461" w:rsidP="008E365F">
            <w:pPr>
              <w:tabs>
                <w:tab w:val="num" w:pos="720"/>
              </w:tabs>
              <w:ind w:left="360"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Represented by</w:t>
            </w:r>
          </w:p>
        </w:tc>
        <w:tc>
          <w:tcPr>
            <w:tcW w:w="4131" w:type="dxa"/>
            <w:shd w:val="clear" w:color="auto" w:fill="auto"/>
          </w:tcPr>
          <w:p w14:paraId="544063CC" w14:textId="77777777" w:rsidR="000E7461" w:rsidRPr="004D5779" w:rsidRDefault="000E7461" w:rsidP="008E365F">
            <w:pPr>
              <w:tabs>
                <w:tab w:val="num" w:pos="720"/>
              </w:tabs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Interests, Expectations, Concerns</w:t>
            </w:r>
          </w:p>
        </w:tc>
      </w:tr>
      <w:tr w:rsidR="000E7461" w:rsidRPr="004D5779" w14:paraId="544063D1" w14:textId="77777777" w:rsidTr="008E365F">
        <w:trPr>
          <w:trHeight w:val="378"/>
        </w:trPr>
        <w:tc>
          <w:tcPr>
            <w:tcW w:w="3071" w:type="dxa"/>
            <w:gridSpan w:val="2"/>
            <w:shd w:val="clear" w:color="auto" w:fill="auto"/>
            <w:noWrap/>
          </w:tcPr>
          <w:p w14:paraId="544063CE" w14:textId="77777777" w:rsidR="000E7461" w:rsidRPr="004D5779" w:rsidRDefault="000E7461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14:paraId="544063CF" w14:textId="77777777" w:rsidR="000E7461" w:rsidRPr="004D5779" w:rsidRDefault="000E7461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31" w:type="dxa"/>
            <w:shd w:val="clear" w:color="auto" w:fill="auto"/>
          </w:tcPr>
          <w:p w14:paraId="544063D0" w14:textId="77777777" w:rsidR="000E7461" w:rsidRPr="004D5779" w:rsidRDefault="000E7461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7CDA" w:rsidRPr="004D5779" w14:paraId="544063D5" w14:textId="77777777" w:rsidTr="008E365F">
        <w:trPr>
          <w:trHeight w:val="378"/>
        </w:trPr>
        <w:tc>
          <w:tcPr>
            <w:tcW w:w="3071" w:type="dxa"/>
            <w:gridSpan w:val="2"/>
            <w:shd w:val="clear" w:color="auto" w:fill="auto"/>
            <w:noWrap/>
          </w:tcPr>
          <w:p w14:paraId="544063D2" w14:textId="77777777" w:rsidR="00987CDA" w:rsidRPr="004D5779" w:rsidRDefault="00987CDA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71" w:type="dxa"/>
            <w:gridSpan w:val="2"/>
            <w:shd w:val="clear" w:color="auto" w:fill="auto"/>
          </w:tcPr>
          <w:p w14:paraId="544063D3" w14:textId="77777777" w:rsidR="00987CDA" w:rsidRPr="004D5779" w:rsidRDefault="00987CDA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31" w:type="dxa"/>
            <w:shd w:val="clear" w:color="auto" w:fill="auto"/>
          </w:tcPr>
          <w:p w14:paraId="544063D4" w14:textId="77777777" w:rsidR="00987CDA" w:rsidRPr="004D5779" w:rsidRDefault="00987CDA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7CDA" w:rsidRPr="004D5779" w14:paraId="544063D7" w14:textId="77777777" w:rsidTr="00E73AF9">
        <w:trPr>
          <w:trHeight w:val="255"/>
        </w:trPr>
        <w:tc>
          <w:tcPr>
            <w:tcW w:w="10273" w:type="dxa"/>
            <w:gridSpan w:val="5"/>
            <w:shd w:val="clear" w:color="auto" w:fill="C6D9F1" w:themeFill="text2" w:themeFillTint="33"/>
            <w:noWrap/>
            <w:vAlign w:val="center"/>
          </w:tcPr>
          <w:p w14:paraId="544063D6" w14:textId="77777777" w:rsidR="00987CDA" w:rsidRPr="004D5779" w:rsidRDefault="00987CDA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lastRenderedPageBreak/>
              <w:t>External Stakeholders</w:t>
            </w:r>
          </w:p>
        </w:tc>
      </w:tr>
      <w:tr w:rsidR="00987CDA" w:rsidRPr="004D5779" w14:paraId="544063DB" w14:textId="77777777" w:rsidTr="008E365F">
        <w:trPr>
          <w:trHeight w:val="353"/>
        </w:trPr>
        <w:tc>
          <w:tcPr>
            <w:tcW w:w="2303" w:type="dxa"/>
            <w:shd w:val="clear" w:color="auto" w:fill="auto"/>
            <w:noWrap/>
          </w:tcPr>
          <w:p w14:paraId="544063D8" w14:textId="77777777" w:rsidR="00987CDA" w:rsidRPr="004D5779" w:rsidRDefault="00987CDA" w:rsidP="008E365F">
            <w:pPr>
              <w:pStyle w:val="PMTNPuces"/>
              <w:numPr>
                <w:ilvl w:val="0"/>
                <w:numId w:val="0"/>
              </w:numPr>
              <w:ind w:left="360" w:right="15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Stakeholder</w:t>
            </w:r>
            <w:r w:rsidR="000A79F7"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Group</w:t>
            </w:r>
          </w:p>
        </w:tc>
        <w:tc>
          <w:tcPr>
            <w:tcW w:w="2942" w:type="dxa"/>
            <w:gridSpan w:val="2"/>
            <w:shd w:val="clear" w:color="auto" w:fill="auto"/>
          </w:tcPr>
          <w:p w14:paraId="544063D9" w14:textId="77777777" w:rsidR="00987CDA" w:rsidRPr="004D5779" w:rsidRDefault="00987CDA" w:rsidP="008E365F">
            <w:pPr>
              <w:tabs>
                <w:tab w:val="num" w:pos="720"/>
              </w:tabs>
              <w:ind w:left="360"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Represented by</w:t>
            </w:r>
          </w:p>
        </w:tc>
        <w:tc>
          <w:tcPr>
            <w:tcW w:w="5028" w:type="dxa"/>
            <w:gridSpan w:val="2"/>
            <w:shd w:val="clear" w:color="auto" w:fill="auto"/>
          </w:tcPr>
          <w:p w14:paraId="544063DA" w14:textId="77777777" w:rsidR="00987CDA" w:rsidRPr="004D5779" w:rsidRDefault="00987CDA" w:rsidP="008E365F">
            <w:pPr>
              <w:tabs>
                <w:tab w:val="num" w:pos="720"/>
              </w:tabs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</w:rPr>
              <w:t>Interests, Expectations, Concerns</w:t>
            </w:r>
          </w:p>
        </w:tc>
      </w:tr>
      <w:tr w:rsidR="00987CDA" w:rsidRPr="004D5779" w14:paraId="544063DF" w14:textId="77777777" w:rsidTr="008E365F">
        <w:trPr>
          <w:trHeight w:val="284"/>
        </w:trPr>
        <w:tc>
          <w:tcPr>
            <w:tcW w:w="2303" w:type="dxa"/>
            <w:shd w:val="clear" w:color="auto" w:fill="auto"/>
            <w:noWrap/>
          </w:tcPr>
          <w:p w14:paraId="544063DC" w14:textId="77777777" w:rsidR="00987CDA" w:rsidRPr="004D5779" w:rsidRDefault="00987CDA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42" w:type="dxa"/>
            <w:gridSpan w:val="2"/>
            <w:shd w:val="clear" w:color="auto" w:fill="auto"/>
          </w:tcPr>
          <w:p w14:paraId="544063DD" w14:textId="77777777" w:rsidR="00987CDA" w:rsidRPr="004D5779" w:rsidRDefault="00987CDA" w:rsidP="008E365F">
            <w:pPr>
              <w:pStyle w:val="ListParagraph"/>
              <w:ind w:left="360"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8" w:type="dxa"/>
            <w:gridSpan w:val="2"/>
            <w:shd w:val="clear" w:color="auto" w:fill="auto"/>
          </w:tcPr>
          <w:p w14:paraId="544063DE" w14:textId="77777777" w:rsidR="00987CDA" w:rsidRPr="004D5779" w:rsidRDefault="00987CDA" w:rsidP="008E365F">
            <w:pPr>
              <w:pStyle w:val="ListParagraph"/>
              <w:spacing w:after="200" w:line="276" w:lineRule="auto"/>
              <w:ind w:left="360"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987CDA" w:rsidRPr="004D5779" w14:paraId="544063E3" w14:textId="77777777" w:rsidTr="008E365F">
        <w:trPr>
          <w:trHeight w:val="284"/>
        </w:trPr>
        <w:tc>
          <w:tcPr>
            <w:tcW w:w="2303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544063E0" w14:textId="77777777" w:rsidR="00987CDA" w:rsidRPr="004D5779" w:rsidRDefault="00987CDA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94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4063E1" w14:textId="77777777" w:rsidR="00987CDA" w:rsidRPr="004D5779" w:rsidRDefault="00987CDA" w:rsidP="008E365F">
            <w:pPr>
              <w:pStyle w:val="ListParagraph"/>
              <w:ind w:left="360"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028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544063E2" w14:textId="77777777" w:rsidR="00987CDA" w:rsidRPr="004D5779" w:rsidRDefault="00987CDA" w:rsidP="008E365F">
            <w:pPr>
              <w:pStyle w:val="ListParagraph"/>
              <w:spacing w:after="200" w:line="276" w:lineRule="auto"/>
              <w:ind w:left="360" w:right="15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44063E4" w14:textId="77777777" w:rsidR="006E2418" w:rsidRPr="004D5779" w:rsidRDefault="006E2418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7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3"/>
      </w:tblGrid>
      <w:tr w:rsidR="006E2418" w:rsidRPr="004D5779" w14:paraId="544063E8" w14:textId="77777777" w:rsidTr="00E73AF9">
        <w:trPr>
          <w:trHeight w:val="255"/>
        </w:trPr>
        <w:tc>
          <w:tcPr>
            <w:tcW w:w="10273" w:type="dxa"/>
            <w:tcBorders>
              <w:bottom w:val="single" w:sz="4" w:space="0" w:color="000000"/>
            </w:tcBorders>
            <w:shd w:val="clear" w:color="auto" w:fill="C6D9F1" w:themeFill="text2" w:themeFillTint="33"/>
            <w:noWrap/>
            <w:vAlign w:val="center"/>
          </w:tcPr>
          <w:p w14:paraId="544063E7" w14:textId="3B1F2B26" w:rsidR="006E2418" w:rsidRPr="004D5779" w:rsidRDefault="004056C1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sz w:val="22"/>
                <w:szCs w:val="22"/>
              </w:rPr>
              <w:br w:type="page"/>
            </w:r>
            <w:r w:rsidR="00CB3771"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Potentia</w:t>
            </w:r>
            <w:r w:rsidR="006E2418"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l</w:t>
            </w:r>
            <w:r w:rsidR="00952F33"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 xml:space="preserve"> Gains</w:t>
            </w:r>
          </w:p>
        </w:tc>
      </w:tr>
      <w:tr w:rsidR="004C4BDB" w:rsidRPr="004D5779" w14:paraId="544063EA" w14:textId="77777777" w:rsidTr="008E365F">
        <w:trPr>
          <w:trHeight w:val="851"/>
        </w:trPr>
        <w:tc>
          <w:tcPr>
            <w:tcW w:w="10273" w:type="dxa"/>
            <w:shd w:val="clear" w:color="auto" w:fill="auto"/>
            <w:noWrap/>
          </w:tcPr>
          <w:p w14:paraId="544063E9" w14:textId="77777777" w:rsidR="004C4BDB" w:rsidRPr="004D5779" w:rsidRDefault="0000567E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</w:rPr>
            </w:pPr>
            <w:r w:rsidRPr="009D4914">
              <w:rPr>
                <w:rFonts w:asciiTheme="minorHAnsi" w:hAnsiTheme="minorHAnsi" w:cstheme="minorHAnsi"/>
                <w:i/>
                <w:iCs/>
                <w:color w:val="00B0F0"/>
                <w:sz w:val="22"/>
                <w:szCs w:val="22"/>
                <w:lang w:eastAsia="fr-CA"/>
              </w:rPr>
              <w:t>Expected benefits out of this project: Tangible (Financial, Savings in time, resources) and Intangible (Ease of doing work, Decreased administrative bureaucracy due to efficient new process, Increased staff morale, etc.)</w:t>
            </w:r>
          </w:p>
        </w:tc>
      </w:tr>
    </w:tbl>
    <w:p w14:paraId="2FC8B855" w14:textId="77777777" w:rsidR="009E6D96" w:rsidRDefault="009E6D96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75" w:type="dxa"/>
        <w:tblInd w:w="-74" w:type="dxa"/>
        <w:tblLook w:val="04A0" w:firstRow="1" w:lastRow="0" w:firstColumn="1" w:lastColumn="0" w:noHBand="0" w:noVBand="1"/>
      </w:tblPr>
      <w:tblGrid>
        <w:gridCol w:w="486"/>
        <w:gridCol w:w="4119"/>
        <w:gridCol w:w="2410"/>
        <w:gridCol w:w="3260"/>
      </w:tblGrid>
      <w:tr w:rsidR="0039194A" w:rsidRPr="00D828C4" w14:paraId="3FCBAC50" w14:textId="4D17D7C7" w:rsidTr="001E1E24">
        <w:trPr>
          <w:trHeight w:val="368"/>
        </w:trPr>
        <w:tc>
          <w:tcPr>
            <w:tcW w:w="10275" w:type="dxa"/>
            <w:gridSpan w:val="4"/>
            <w:shd w:val="clear" w:color="auto" w:fill="B8CCE4" w:themeFill="accent1" w:themeFillTint="66"/>
          </w:tcPr>
          <w:p w14:paraId="26BDDD9D" w14:textId="677BFD98" w:rsidR="0039194A" w:rsidRPr="00D828C4" w:rsidRDefault="0039194A" w:rsidP="009E6D9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28C4">
              <w:rPr>
                <w:rFonts w:asciiTheme="minorHAnsi" w:hAnsiTheme="minorHAnsi" w:cstheme="minorHAnsi"/>
                <w:b/>
                <w:sz w:val="22"/>
                <w:szCs w:val="22"/>
              </w:rPr>
              <w:t>Budget</w:t>
            </w:r>
          </w:p>
        </w:tc>
      </w:tr>
      <w:tr w:rsidR="0039194A" w:rsidRPr="00D828C4" w14:paraId="02EF96ED" w14:textId="5CEB8E39" w:rsidTr="0039194A">
        <w:trPr>
          <w:trHeight w:val="271"/>
        </w:trPr>
        <w:tc>
          <w:tcPr>
            <w:tcW w:w="486" w:type="dxa"/>
            <w:shd w:val="clear" w:color="auto" w:fill="B8CCE4" w:themeFill="accent1" w:themeFillTint="66"/>
          </w:tcPr>
          <w:p w14:paraId="039E42F2" w14:textId="77777777" w:rsidR="0039194A" w:rsidRPr="00D828C4" w:rsidRDefault="0039194A" w:rsidP="009E6D9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9" w:type="dxa"/>
            <w:shd w:val="clear" w:color="auto" w:fill="B8CCE4" w:themeFill="accent1" w:themeFillTint="66"/>
            <w:vAlign w:val="center"/>
          </w:tcPr>
          <w:p w14:paraId="697AF522" w14:textId="77777777" w:rsidR="0039194A" w:rsidRPr="00D828C4" w:rsidRDefault="0039194A" w:rsidP="009E6D9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28C4">
              <w:rPr>
                <w:rFonts w:asciiTheme="minorHAnsi" w:hAnsiTheme="minorHAnsi" w:cstheme="minorHAnsi"/>
                <w:b/>
                <w:sz w:val="22"/>
                <w:szCs w:val="22"/>
              </w:rPr>
              <w:t>Item</w:t>
            </w:r>
          </w:p>
        </w:tc>
        <w:tc>
          <w:tcPr>
            <w:tcW w:w="2410" w:type="dxa"/>
            <w:shd w:val="clear" w:color="auto" w:fill="B8CCE4" w:themeFill="accent1" w:themeFillTint="66"/>
            <w:vAlign w:val="center"/>
          </w:tcPr>
          <w:p w14:paraId="2D1B1489" w14:textId="77777777" w:rsidR="0039194A" w:rsidRPr="00D828C4" w:rsidRDefault="0039194A" w:rsidP="009E6D9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28C4">
              <w:rPr>
                <w:rFonts w:asciiTheme="minorHAnsi" w:hAnsiTheme="minorHAnsi" w:cstheme="minorHAnsi"/>
                <w:b/>
                <w:sz w:val="22"/>
                <w:szCs w:val="22"/>
              </w:rPr>
              <w:t>Cost</w:t>
            </w:r>
          </w:p>
        </w:tc>
        <w:tc>
          <w:tcPr>
            <w:tcW w:w="3260" w:type="dxa"/>
            <w:shd w:val="clear" w:color="auto" w:fill="B8CCE4" w:themeFill="accent1" w:themeFillTint="66"/>
          </w:tcPr>
          <w:p w14:paraId="53BC17C4" w14:textId="1E5FE6C6" w:rsidR="0039194A" w:rsidRPr="00D828C4" w:rsidRDefault="0039194A" w:rsidP="009E6D96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Who will bear the cost?</w:t>
            </w:r>
            <w:r w:rsidR="00B6621B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  <w:tr w:rsidR="0039194A" w:rsidRPr="00D828C4" w14:paraId="0369DB09" w14:textId="71E8AC17" w:rsidTr="0039194A">
        <w:trPr>
          <w:trHeight w:val="216"/>
        </w:trPr>
        <w:tc>
          <w:tcPr>
            <w:tcW w:w="486" w:type="dxa"/>
          </w:tcPr>
          <w:p w14:paraId="3C7DBCB1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9" w:type="dxa"/>
            <w:vAlign w:val="center"/>
          </w:tcPr>
          <w:p w14:paraId="3EBCADCA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676406E8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061EF228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194A" w:rsidRPr="00D828C4" w14:paraId="1D3BD770" w14:textId="6C3CAF7C" w:rsidTr="0039194A">
        <w:trPr>
          <w:trHeight w:val="216"/>
        </w:trPr>
        <w:tc>
          <w:tcPr>
            <w:tcW w:w="486" w:type="dxa"/>
          </w:tcPr>
          <w:p w14:paraId="0F049933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119" w:type="dxa"/>
            <w:vAlign w:val="center"/>
          </w:tcPr>
          <w:p w14:paraId="3E760475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5095C88E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6F2528C5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9194A" w:rsidRPr="00D828C4" w14:paraId="7FCBEDAF" w14:textId="7F9A102A" w:rsidTr="0039194A">
        <w:trPr>
          <w:trHeight w:val="216"/>
        </w:trPr>
        <w:tc>
          <w:tcPr>
            <w:tcW w:w="486" w:type="dxa"/>
          </w:tcPr>
          <w:p w14:paraId="1BC4B417" w14:textId="77777777" w:rsidR="0039194A" w:rsidRPr="00D828C4" w:rsidRDefault="0039194A" w:rsidP="009E6D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119" w:type="dxa"/>
            <w:vAlign w:val="center"/>
          </w:tcPr>
          <w:p w14:paraId="643D8602" w14:textId="77777777" w:rsidR="0039194A" w:rsidRPr="00D828C4" w:rsidRDefault="0039194A" w:rsidP="009E6D96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828C4">
              <w:rPr>
                <w:rFonts w:asciiTheme="minorHAnsi" w:hAnsiTheme="minorHAnsi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2410" w:type="dxa"/>
            <w:vAlign w:val="center"/>
          </w:tcPr>
          <w:p w14:paraId="274AE8A6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260" w:type="dxa"/>
          </w:tcPr>
          <w:p w14:paraId="546B0C2D" w14:textId="77777777" w:rsidR="0039194A" w:rsidRPr="00D828C4" w:rsidRDefault="0039194A" w:rsidP="009E6D96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3F94A0FB" w14:textId="5648AA90" w:rsidR="00D828C4" w:rsidRDefault="00D828C4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p w14:paraId="3CC449A1" w14:textId="77777777" w:rsidR="009E6D96" w:rsidRPr="004D5779" w:rsidRDefault="009E6D96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73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"/>
        <w:gridCol w:w="6021"/>
        <w:gridCol w:w="3752"/>
        <w:gridCol w:w="7"/>
      </w:tblGrid>
      <w:tr w:rsidR="00523CC6" w:rsidRPr="004D5779" w14:paraId="544063EE" w14:textId="77777777" w:rsidTr="009E6D96">
        <w:trPr>
          <w:trHeight w:val="255"/>
        </w:trPr>
        <w:tc>
          <w:tcPr>
            <w:tcW w:w="10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</w:tcPr>
          <w:p w14:paraId="544063ED" w14:textId="77777777" w:rsidR="00523CC6" w:rsidRPr="004D5779" w:rsidRDefault="00523CC6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Project Milestones</w:t>
            </w:r>
          </w:p>
        </w:tc>
      </w:tr>
      <w:tr w:rsidR="00523CC6" w:rsidRPr="004D5779" w14:paraId="544063F2" w14:textId="77777777" w:rsidTr="00824C9A">
        <w:trPr>
          <w:gridAfter w:val="1"/>
          <w:wAfter w:w="7" w:type="dxa"/>
          <w:trHeight w:val="255"/>
        </w:trPr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</w:tcPr>
          <w:p w14:paraId="544063EF" w14:textId="77777777" w:rsidR="00523CC6" w:rsidRPr="004D5779" w:rsidRDefault="00523CC6" w:rsidP="008E365F">
            <w:pPr>
              <w:ind w:right="15"/>
              <w:rPr>
                <w:rFonts w:asciiTheme="minorHAnsi" w:hAnsiTheme="minorHAnsi" w:cstheme="minorHAnsi"/>
                <w:b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sz w:val="22"/>
                <w:szCs w:val="22"/>
                <w:lang w:eastAsia="fr-CA"/>
              </w:rPr>
              <w:t> </w:t>
            </w:r>
          </w:p>
        </w:tc>
        <w:tc>
          <w:tcPr>
            <w:tcW w:w="6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</w:tcPr>
          <w:p w14:paraId="544063F0" w14:textId="77777777" w:rsidR="00523CC6" w:rsidRPr="004D5779" w:rsidRDefault="00523CC6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Milestone</w:t>
            </w:r>
          </w:p>
        </w:tc>
        <w:tc>
          <w:tcPr>
            <w:tcW w:w="3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noWrap/>
            <w:vAlign w:val="center"/>
          </w:tcPr>
          <w:p w14:paraId="544063F1" w14:textId="77777777" w:rsidR="00523CC6" w:rsidRPr="004D5779" w:rsidRDefault="00523CC6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Target Date</w:t>
            </w:r>
          </w:p>
        </w:tc>
      </w:tr>
      <w:tr w:rsidR="00523CC6" w:rsidRPr="004D5779" w14:paraId="544063F6" w14:textId="77777777" w:rsidTr="00824C9A">
        <w:trPr>
          <w:gridAfter w:val="1"/>
          <w:wAfter w:w="7" w:type="dxa"/>
          <w:trHeight w:val="255"/>
        </w:trPr>
        <w:tc>
          <w:tcPr>
            <w:tcW w:w="4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63F3" w14:textId="77777777" w:rsidR="00523CC6" w:rsidRPr="004D5779" w:rsidRDefault="00523CC6" w:rsidP="008E365F">
            <w:pPr>
              <w:ind w:right="15"/>
              <w:jc w:val="center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</w:p>
        </w:tc>
        <w:tc>
          <w:tcPr>
            <w:tcW w:w="602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63F4" w14:textId="77777777" w:rsidR="00523CC6" w:rsidRPr="004D5779" w:rsidRDefault="00523CC6" w:rsidP="008E365F">
            <w:pPr>
              <w:spacing w:before="20" w:after="20"/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063F5" w14:textId="77777777" w:rsidR="00523CC6" w:rsidRPr="004D5779" w:rsidRDefault="00523CC6" w:rsidP="008E365F">
            <w:pPr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0288C" w:rsidRPr="004D5779" w14:paraId="544063FA" w14:textId="77777777" w:rsidTr="00824C9A">
        <w:trPr>
          <w:gridAfter w:val="1"/>
          <w:wAfter w:w="7" w:type="dxa"/>
          <w:trHeight w:val="255"/>
        </w:trPr>
        <w:tc>
          <w:tcPr>
            <w:tcW w:w="4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63F7" w14:textId="77777777" w:rsidR="0030288C" w:rsidRPr="004D5779" w:rsidRDefault="0030288C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</w:p>
        </w:tc>
        <w:tc>
          <w:tcPr>
            <w:tcW w:w="602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063F8" w14:textId="77777777" w:rsidR="0030288C" w:rsidRPr="004D5779" w:rsidRDefault="0030288C" w:rsidP="008E365F">
            <w:pPr>
              <w:spacing w:before="20" w:after="20"/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063F9" w14:textId="77777777" w:rsidR="0030288C" w:rsidRPr="004D5779" w:rsidRDefault="0030288C" w:rsidP="008E365F">
            <w:pPr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828C4" w:rsidRPr="004D5779" w14:paraId="2F6EEF03" w14:textId="77777777" w:rsidTr="00824C9A">
        <w:trPr>
          <w:gridAfter w:val="1"/>
          <w:wAfter w:w="7" w:type="dxa"/>
          <w:trHeight w:val="255"/>
        </w:trPr>
        <w:tc>
          <w:tcPr>
            <w:tcW w:w="4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8BC46" w14:textId="77777777" w:rsidR="00D828C4" w:rsidRPr="004D5779" w:rsidRDefault="00D828C4" w:rsidP="008E365F">
            <w:pPr>
              <w:ind w:right="15"/>
              <w:rPr>
                <w:rFonts w:asciiTheme="minorHAnsi" w:hAnsiTheme="minorHAnsi" w:cstheme="minorHAnsi"/>
                <w:sz w:val="22"/>
                <w:szCs w:val="22"/>
                <w:lang w:eastAsia="fr-CA"/>
              </w:rPr>
            </w:pPr>
          </w:p>
        </w:tc>
        <w:tc>
          <w:tcPr>
            <w:tcW w:w="602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AFA1" w14:textId="77777777" w:rsidR="00D828C4" w:rsidRPr="004D5779" w:rsidRDefault="00D828C4" w:rsidP="008E365F">
            <w:pPr>
              <w:spacing w:before="20" w:after="20"/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375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DAA66" w14:textId="77777777" w:rsidR="00D828C4" w:rsidRPr="004D5779" w:rsidRDefault="00D828C4" w:rsidP="008E365F">
            <w:pPr>
              <w:ind w:right="15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225E86C9" w14:textId="1F65A297" w:rsidR="00D828C4" w:rsidRDefault="00D828C4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p w14:paraId="191B3EF8" w14:textId="77777777" w:rsidR="00D828C4" w:rsidRPr="004D5779" w:rsidRDefault="00D828C4" w:rsidP="008E365F">
      <w:pPr>
        <w:ind w:right="15"/>
        <w:rPr>
          <w:rFonts w:asciiTheme="minorHAnsi" w:hAnsiTheme="minorHAnsi" w:cstheme="minorHAnsi"/>
          <w:sz w:val="22"/>
          <w:szCs w:val="22"/>
        </w:rPr>
      </w:pPr>
    </w:p>
    <w:tbl>
      <w:tblPr>
        <w:tblW w:w="10273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6"/>
        <w:gridCol w:w="2941"/>
        <w:gridCol w:w="1620"/>
        <w:gridCol w:w="4116"/>
      </w:tblGrid>
      <w:tr w:rsidR="006E2418" w:rsidRPr="004D5779" w14:paraId="544063FD" w14:textId="77777777" w:rsidTr="009D4914">
        <w:trPr>
          <w:trHeight w:val="255"/>
        </w:trPr>
        <w:tc>
          <w:tcPr>
            <w:tcW w:w="10273" w:type="dxa"/>
            <w:gridSpan w:val="4"/>
            <w:shd w:val="clear" w:color="auto" w:fill="C6D9F1" w:themeFill="text2" w:themeFillTint="33"/>
            <w:noWrap/>
            <w:vAlign w:val="center"/>
          </w:tcPr>
          <w:p w14:paraId="544063FC" w14:textId="77777777" w:rsidR="006E2418" w:rsidRPr="004D5779" w:rsidRDefault="006E2418" w:rsidP="008E365F">
            <w:pPr>
              <w:ind w:right="15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Signatures</w:t>
            </w:r>
          </w:p>
        </w:tc>
      </w:tr>
      <w:tr w:rsidR="006E2418" w:rsidRPr="004D5779" w14:paraId="5440640B" w14:textId="77777777" w:rsidTr="008E365F">
        <w:trPr>
          <w:trHeight w:val="586"/>
        </w:trPr>
        <w:tc>
          <w:tcPr>
            <w:tcW w:w="1596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44063FE" w14:textId="77777777" w:rsidR="000A03EB" w:rsidRPr="004D5779" w:rsidRDefault="000A03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3FF" w14:textId="77777777" w:rsidR="006E2418" w:rsidRPr="004D5779" w:rsidRDefault="00CF7C36" w:rsidP="008E365F">
            <w:pPr>
              <w:ind w:right="15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Sponsor</w:t>
            </w:r>
          </w:p>
          <w:p w14:paraId="54406400" w14:textId="77777777" w:rsidR="000A03EB" w:rsidRPr="004D5779" w:rsidRDefault="000A03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401" w14:textId="77777777" w:rsidR="000A03EB" w:rsidRPr="004D5779" w:rsidRDefault="000A03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</w:tc>
        <w:tc>
          <w:tcPr>
            <w:tcW w:w="2941" w:type="dxa"/>
            <w:tcBorders>
              <w:bottom w:val="single" w:sz="4" w:space="0" w:color="auto"/>
            </w:tcBorders>
            <w:shd w:val="clear" w:color="auto" w:fill="auto"/>
          </w:tcPr>
          <w:p w14:paraId="54406402" w14:textId="77777777" w:rsidR="006E2418" w:rsidRPr="004D5779" w:rsidRDefault="006E2418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</w:tc>
        <w:tc>
          <w:tcPr>
            <w:tcW w:w="1620" w:type="dxa"/>
            <w:tcBorders>
              <w:bottom w:val="single" w:sz="4" w:space="0" w:color="000000"/>
            </w:tcBorders>
            <w:shd w:val="clear" w:color="auto" w:fill="auto"/>
            <w:noWrap/>
          </w:tcPr>
          <w:p w14:paraId="54406403" w14:textId="77777777" w:rsidR="000A03EB" w:rsidRPr="004D5779" w:rsidRDefault="000A03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404" w14:textId="77777777" w:rsidR="006E2418" w:rsidRPr="004D5779" w:rsidRDefault="003C6CBC" w:rsidP="008E365F">
            <w:pPr>
              <w:ind w:right="15"/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</w:pPr>
            <w:r w:rsidRPr="004D5779">
              <w:rPr>
                <w:rFonts w:asciiTheme="minorHAnsi" w:hAnsiTheme="minorHAnsi" w:cstheme="minorHAnsi"/>
                <w:b/>
                <w:bCs/>
                <w:sz w:val="22"/>
                <w:szCs w:val="22"/>
                <w:lang w:eastAsia="fr-CA"/>
              </w:rPr>
              <w:t>Reviewers</w:t>
            </w:r>
          </w:p>
          <w:p w14:paraId="54406405" w14:textId="77777777" w:rsidR="000A03EB" w:rsidRPr="004D5779" w:rsidRDefault="000A03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406" w14:textId="77777777" w:rsidR="000A03EB" w:rsidRPr="004D5779" w:rsidRDefault="000A03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</w:tc>
        <w:tc>
          <w:tcPr>
            <w:tcW w:w="4116" w:type="dxa"/>
            <w:shd w:val="clear" w:color="auto" w:fill="auto"/>
          </w:tcPr>
          <w:p w14:paraId="54406407" w14:textId="77777777" w:rsidR="006E2418" w:rsidRPr="004D5779" w:rsidRDefault="006E2418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408" w14:textId="77777777" w:rsidR="00B961EB" w:rsidRPr="004D5779" w:rsidRDefault="00B961EB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409" w14:textId="77777777" w:rsidR="006D54B7" w:rsidRPr="004D5779" w:rsidRDefault="006D54B7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  <w:p w14:paraId="5440640A" w14:textId="77777777" w:rsidR="006D54B7" w:rsidRPr="004D5779" w:rsidRDefault="006D54B7" w:rsidP="008E365F">
            <w:pPr>
              <w:ind w:right="15"/>
              <w:rPr>
                <w:rFonts w:asciiTheme="minorHAnsi" w:hAnsiTheme="minorHAnsi" w:cstheme="minorHAnsi"/>
                <w:bCs/>
                <w:sz w:val="22"/>
                <w:szCs w:val="22"/>
                <w:lang w:eastAsia="fr-CA"/>
              </w:rPr>
            </w:pPr>
          </w:p>
        </w:tc>
      </w:tr>
    </w:tbl>
    <w:p w14:paraId="5440640C" w14:textId="77777777" w:rsidR="002001EC" w:rsidRPr="004D5779" w:rsidRDefault="002001EC">
      <w:pPr>
        <w:pStyle w:val="Title"/>
        <w:jc w:val="both"/>
        <w:rPr>
          <w:rFonts w:asciiTheme="minorHAnsi" w:hAnsiTheme="minorHAnsi" w:cstheme="minorHAnsi"/>
          <w:sz w:val="22"/>
          <w:szCs w:val="22"/>
        </w:rPr>
      </w:pPr>
    </w:p>
    <w:sectPr w:rsidR="002001EC" w:rsidRPr="004D5779" w:rsidSect="008E36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560" w:right="1080" w:bottom="144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0640F" w14:textId="77777777" w:rsidR="001349C1" w:rsidRDefault="001349C1">
      <w:r>
        <w:separator/>
      </w:r>
    </w:p>
  </w:endnote>
  <w:endnote w:type="continuationSeparator" w:id="0">
    <w:p w14:paraId="54406410" w14:textId="77777777" w:rsidR="001349C1" w:rsidRDefault="00134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39B47" w14:textId="77777777" w:rsidR="00FB6AEC" w:rsidRDefault="00FB6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7269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D377F" w14:textId="10152F44" w:rsidR="00D828C4" w:rsidRDefault="00D828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406412" w14:textId="761E4861" w:rsidR="005049EB" w:rsidRPr="00211BCF" w:rsidRDefault="00211BCF" w:rsidP="00211BCF">
    <w:pPr>
      <w:pStyle w:val="Footer"/>
      <w:rPr>
        <w:i/>
        <w:color w:val="A6A6A6" w:themeColor="background1" w:themeShade="A6"/>
        <w:sz w:val="16"/>
      </w:rPr>
    </w:pPr>
    <w:r w:rsidRPr="00211BCF">
      <w:rPr>
        <w:i/>
        <w:color w:val="A6A6A6" w:themeColor="background1" w:themeShade="A6"/>
        <w:sz w:val="16"/>
      </w:rPr>
      <w:t>Sourced and modified from Lean BC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i/>
        <w:color w:val="A6A6A6" w:themeColor="background1" w:themeShade="A6"/>
      </w:rPr>
      <w:id w:val="-18046179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7F7A7" w14:textId="504A3749" w:rsidR="00D828C4" w:rsidRPr="00211BCF" w:rsidRDefault="00D828C4">
        <w:pPr>
          <w:pStyle w:val="Footer"/>
          <w:jc w:val="right"/>
          <w:rPr>
            <w:i/>
            <w:color w:val="A6A6A6" w:themeColor="background1" w:themeShade="A6"/>
          </w:rPr>
        </w:pPr>
        <w:r w:rsidRPr="00211BCF">
          <w:rPr>
            <w:i/>
            <w:color w:val="A6A6A6" w:themeColor="background1" w:themeShade="A6"/>
          </w:rPr>
          <w:fldChar w:fldCharType="begin"/>
        </w:r>
        <w:r w:rsidRPr="00211BCF">
          <w:rPr>
            <w:i/>
            <w:color w:val="A6A6A6" w:themeColor="background1" w:themeShade="A6"/>
          </w:rPr>
          <w:instrText xml:space="preserve"> PAGE   \* MERGEFORMAT </w:instrText>
        </w:r>
        <w:r w:rsidRPr="00211BCF">
          <w:rPr>
            <w:i/>
            <w:color w:val="A6A6A6" w:themeColor="background1" w:themeShade="A6"/>
          </w:rPr>
          <w:fldChar w:fldCharType="separate"/>
        </w:r>
        <w:r w:rsidRPr="00211BCF">
          <w:rPr>
            <w:i/>
            <w:noProof/>
            <w:color w:val="A6A6A6" w:themeColor="background1" w:themeShade="A6"/>
          </w:rPr>
          <w:t>2</w:t>
        </w:r>
        <w:r w:rsidRPr="00211BCF">
          <w:rPr>
            <w:i/>
            <w:noProof/>
            <w:color w:val="A6A6A6" w:themeColor="background1" w:themeShade="A6"/>
          </w:rPr>
          <w:fldChar w:fldCharType="end"/>
        </w:r>
      </w:p>
    </w:sdtContent>
  </w:sdt>
  <w:p w14:paraId="52498398" w14:textId="4F892507" w:rsidR="00D828C4" w:rsidRPr="00211BCF" w:rsidRDefault="00211BCF">
    <w:pPr>
      <w:pStyle w:val="Footer"/>
      <w:rPr>
        <w:i/>
        <w:color w:val="A6A6A6" w:themeColor="background1" w:themeShade="A6"/>
        <w:sz w:val="16"/>
      </w:rPr>
    </w:pPr>
    <w:r w:rsidRPr="00211BCF">
      <w:rPr>
        <w:i/>
        <w:color w:val="A6A6A6" w:themeColor="background1" w:themeShade="A6"/>
        <w:sz w:val="16"/>
      </w:rPr>
      <w:t>Sourced and modified from Lean BC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0640D" w14:textId="77777777" w:rsidR="001349C1" w:rsidRDefault="001349C1">
      <w:r>
        <w:separator/>
      </w:r>
    </w:p>
  </w:footnote>
  <w:footnote w:type="continuationSeparator" w:id="0">
    <w:p w14:paraId="5440640E" w14:textId="77777777" w:rsidR="001349C1" w:rsidRDefault="001349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349FE" w14:textId="77777777" w:rsidR="00FB6AEC" w:rsidRDefault="00FB6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8B419" w14:textId="77777777" w:rsidR="00FB6AEC" w:rsidRDefault="00FB6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E63C6" w14:textId="59737C43" w:rsidR="004D5779" w:rsidRDefault="008E365F">
    <w:pPr>
      <w:pStyle w:val="Header"/>
    </w:pPr>
    <w:r w:rsidRPr="0015199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45465E0" wp14:editId="20D16F85">
              <wp:simplePos x="0" y="0"/>
              <wp:positionH relativeFrom="margin">
                <wp:posOffset>3855720</wp:posOffset>
              </wp:positionH>
              <wp:positionV relativeFrom="paragraph">
                <wp:posOffset>30480</wp:posOffset>
              </wp:positionV>
              <wp:extent cx="2785110" cy="447675"/>
              <wp:effectExtent l="0" t="0" r="0" b="0"/>
              <wp:wrapThrough wrapText="bothSides">
                <wp:wrapPolygon edited="0">
                  <wp:start x="443" y="0"/>
                  <wp:lineTo x="443" y="20221"/>
                  <wp:lineTo x="21127" y="20221"/>
                  <wp:lineTo x="21127" y="0"/>
                  <wp:lineTo x="443" y="0"/>
                </wp:wrapPolygon>
              </wp:wrapThrough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5110" cy="447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30D4A3" w14:textId="23AD14D2" w:rsidR="004D5779" w:rsidRPr="004D5779" w:rsidRDefault="004D5779" w:rsidP="004D5779">
                          <w:pPr>
                            <w:spacing w:before="120"/>
                            <w:jc w:val="center"/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 xml:space="preserve">Project </w:t>
                          </w:r>
                          <w:r w:rsidR="00BF39C7">
                            <w:rPr>
                              <w:rFonts w:ascii="Calibri" w:hAnsi="Calibri"/>
                              <w:b/>
                              <w:color w:val="234F77"/>
                              <w:sz w:val="36"/>
                            </w:rPr>
                            <w:t>Intake Document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5465E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303.6pt;margin-top:2.4pt;width:219.3pt;height:35.25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" filled="f" stroked="f">
              <v:textbox>
                <w:txbxContent>
                  <w:p w14:paraId="5D30D4A3" w14:textId="23AD14D2" w:rsidR="004D5779" w:rsidRPr="004D5779" w:rsidRDefault="004D5779" w:rsidP="004D5779">
                    <w:pPr>
                      <w:spacing w:before="120"/>
                      <w:jc w:val="center"/>
                      <w:rPr>
                        <w:rFonts w:ascii="Calibri" w:hAnsi="Calibri"/>
                        <w:b/>
                        <w:color w:val="234F77"/>
                        <w:sz w:val="36"/>
                      </w:rPr>
                    </w:pPr>
                    <w:bookmarkStart w:id="1" w:name="_GoBack"/>
                    <w:r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 xml:space="preserve">Project </w:t>
                    </w:r>
                    <w:r w:rsidR="00BF39C7">
                      <w:rPr>
                        <w:rFonts w:ascii="Calibri" w:hAnsi="Calibri"/>
                        <w:b/>
                        <w:color w:val="234F77"/>
                        <w:sz w:val="36"/>
                      </w:rPr>
                      <w:t>Intake Document</w:t>
                    </w:r>
                    <w:bookmarkEnd w:id="1"/>
                  </w:p>
                </w:txbxContent>
              </v:textbox>
              <w10:wrap type="through" anchorx="margin"/>
            </v:shape>
          </w:pict>
        </mc:Fallback>
      </mc:AlternateContent>
    </w:r>
    <w:r w:rsidRPr="004D5779">
      <w:rPr>
        <w:noProof/>
      </w:rPr>
      <w:drawing>
        <wp:anchor distT="0" distB="0" distL="114300" distR="114300" simplePos="0" relativeHeight="251662848" behindDoc="1" locked="0" layoutInCell="1" allowOverlap="1" wp14:anchorId="1DB74363" wp14:editId="017B0AB9">
          <wp:simplePos x="0" y="0"/>
          <wp:positionH relativeFrom="column">
            <wp:posOffset>-971550</wp:posOffset>
          </wp:positionH>
          <wp:positionV relativeFrom="paragraph">
            <wp:posOffset>-504825</wp:posOffset>
          </wp:positionV>
          <wp:extent cx="8058150" cy="981075"/>
          <wp:effectExtent l="0" t="0" r="0" b="9525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8150" cy="981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5779" w:rsidRPr="004D5779">
      <w:rPr>
        <w:noProof/>
      </w:rPr>
      <w:drawing>
        <wp:anchor distT="0" distB="0" distL="114300" distR="114300" simplePos="0" relativeHeight="251661824" behindDoc="0" locked="0" layoutInCell="1" allowOverlap="1" wp14:anchorId="218C7AE8" wp14:editId="3E72F87F">
          <wp:simplePos x="0" y="0"/>
          <wp:positionH relativeFrom="column">
            <wp:posOffset>-761365</wp:posOffset>
          </wp:positionH>
          <wp:positionV relativeFrom="paragraph">
            <wp:posOffset>-523875</wp:posOffset>
          </wp:positionV>
          <wp:extent cx="2286000" cy="1027882"/>
          <wp:effectExtent l="0" t="0" r="0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ITZ logo 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286000" cy="10278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1EA"/>
    <w:multiLevelType w:val="hybridMultilevel"/>
    <w:tmpl w:val="5914AE38"/>
    <w:lvl w:ilvl="0" w:tplc="50DC5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34E4"/>
    <w:multiLevelType w:val="hybridMultilevel"/>
    <w:tmpl w:val="BBE02B50"/>
    <w:lvl w:ilvl="0" w:tplc="50DC5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657BA"/>
    <w:multiLevelType w:val="hybridMultilevel"/>
    <w:tmpl w:val="8D28A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71972"/>
    <w:multiLevelType w:val="hybridMultilevel"/>
    <w:tmpl w:val="F2F2ACEA"/>
    <w:lvl w:ilvl="0" w:tplc="7C5442B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  <w:i w:val="0"/>
        <w:color w:val="auto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1937"/>
    <w:multiLevelType w:val="hybridMultilevel"/>
    <w:tmpl w:val="72162A80"/>
    <w:lvl w:ilvl="0" w:tplc="10090001">
      <w:start w:val="1"/>
      <w:numFmt w:val="bullet"/>
      <w:lvlText w:val=""/>
      <w:lvlJc w:val="left"/>
      <w:pPr>
        <w:ind w:left="-4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5" w15:restartNumberingAfterBreak="0">
    <w:nsid w:val="19963C59"/>
    <w:multiLevelType w:val="hybridMultilevel"/>
    <w:tmpl w:val="31725F3E"/>
    <w:lvl w:ilvl="0" w:tplc="DC36BB0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  <w:i w:val="0"/>
        <w:sz w:val="24"/>
      </w:rPr>
    </w:lvl>
    <w:lvl w:ilvl="1" w:tplc="1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964AAF"/>
    <w:multiLevelType w:val="hybridMultilevel"/>
    <w:tmpl w:val="DB5296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2E6F59"/>
    <w:multiLevelType w:val="hybridMultilevel"/>
    <w:tmpl w:val="EE2467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6F2CE4"/>
    <w:multiLevelType w:val="hybridMultilevel"/>
    <w:tmpl w:val="5BAA2006"/>
    <w:lvl w:ilvl="0" w:tplc="49A807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10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9" w15:restartNumberingAfterBreak="0">
    <w:nsid w:val="1C2732EA"/>
    <w:multiLevelType w:val="hybridMultilevel"/>
    <w:tmpl w:val="F3B655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5236AC"/>
    <w:multiLevelType w:val="hybridMultilevel"/>
    <w:tmpl w:val="64E2C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808E1"/>
    <w:multiLevelType w:val="hybridMultilevel"/>
    <w:tmpl w:val="0AE426C4"/>
    <w:lvl w:ilvl="0" w:tplc="7BB8E3DE">
      <w:start w:val="1"/>
      <w:numFmt w:val="bullet"/>
      <w:pStyle w:val="Ret1fich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3092F"/>
    <w:multiLevelType w:val="hybridMultilevel"/>
    <w:tmpl w:val="24AE6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E3041"/>
    <w:multiLevelType w:val="multilevel"/>
    <w:tmpl w:val="18CEF8BE"/>
    <w:lvl w:ilvl="0">
      <w:start w:val="1"/>
      <w:numFmt w:val="bullet"/>
      <w:pStyle w:val="PMTN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CEF7056"/>
    <w:multiLevelType w:val="hybridMultilevel"/>
    <w:tmpl w:val="920E8DE4"/>
    <w:lvl w:ilvl="0" w:tplc="50DC5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15" w15:restartNumberingAfterBreak="0">
    <w:nsid w:val="51A57C93"/>
    <w:multiLevelType w:val="hybridMultilevel"/>
    <w:tmpl w:val="704482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401E7"/>
    <w:multiLevelType w:val="hybridMultilevel"/>
    <w:tmpl w:val="5CB4E86C"/>
    <w:lvl w:ilvl="0" w:tplc="DC36BB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10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17" w15:restartNumberingAfterBreak="0">
    <w:nsid w:val="5D99703C"/>
    <w:multiLevelType w:val="hybridMultilevel"/>
    <w:tmpl w:val="95FC6686"/>
    <w:lvl w:ilvl="0" w:tplc="DC36BB0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  <w:i w:val="0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2A5A"/>
    <w:multiLevelType w:val="hybridMultilevel"/>
    <w:tmpl w:val="EB581D00"/>
    <w:lvl w:ilvl="0" w:tplc="DC36BB0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10090003" w:tentative="1">
      <w:start w:val="1"/>
      <w:numFmt w:val="bullet"/>
      <w:lvlText w:val="o"/>
      <w:lvlJc w:val="left"/>
      <w:pPr>
        <w:ind w:left="6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3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</w:abstractNum>
  <w:abstractNum w:abstractNumId="19" w15:restartNumberingAfterBreak="0">
    <w:nsid w:val="5FFF0943"/>
    <w:multiLevelType w:val="hybridMultilevel"/>
    <w:tmpl w:val="DAC8B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1B94F1E"/>
    <w:multiLevelType w:val="hybridMultilevel"/>
    <w:tmpl w:val="0804CC90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5D3093"/>
    <w:multiLevelType w:val="hybridMultilevel"/>
    <w:tmpl w:val="3EFEE6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EA1961"/>
    <w:multiLevelType w:val="hybridMultilevel"/>
    <w:tmpl w:val="A9FA4578"/>
    <w:lvl w:ilvl="0" w:tplc="0C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8AC6199"/>
    <w:multiLevelType w:val="hybridMultilevel"/>
    <w:tmpl w:val="CA825C9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37283C"/>
    <w:multiLevelType w:val="hybridMultilevel"/>
    <w:tmpl w:val="773CCF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6AA2BF3"/>
    <w:multiLevelType w:val="hybridMultilevel"/>
    <w:tmpl w:val="9B1602E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8A1DD9"/>
    <w:multiLevelType w:val="hybridMultilevel"/>
    <w:tmpl w:val="7D4AE054"/>
    <w:lvl w:ilvl="0" w:tplc="50DC5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20"/>
  </w:num>
  <w:num w:numId="5">
    <w:abstractNumId w:val="2"/>
  </w:num>
  <w:num w:numId="6">
    <w:abstractNumId w:val="23"/>
  </w:num>
  <w:num w:numId="7">
    <w:abstractNumId w:val="13"/>
  </w:num>
  <w:num w:numId="8">
    <w:abstractNumId w:val="13"/>
  </w:num>
  <w:num w:numId="9">
    <w:abstractNumId w:val="13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3"/>
  </w:num>
  <w:num w:numId="26">
    <w:abstractNumId w:val="13"/>
  </w:num>
  <w:num w:numId="27">
    <w:abstractNumId w:val="13"/>
  </w:num>
  <w:num w:numId="28">
    <w:abstractNumId w:val="13"/>
  </w:num>
  <w:num w:numId="29">
    <w:abstractNumId w:val="13"/>
  </w:num>
  <w:num w:numId="30">
    <w:abstractNumId w:val="17"/>
  </w:num>
  <w:num w:numId="31">
    <w:abstractNumId w:val="3"/>
  </w:num>
  <w:num w:numId="32">
    <w:abstractNumId w:val="18"/>
  </w:num>
  <w:num w:numId="33">
    <w:abstractNumId w:val="16"/>
  </w:num>
  <w:num w:numId="34">
    <w:abstractNumId w:val="4"/>
  </w:num>
  <w:num w:numId="35">
    <w:abstractNumId w:val="24"/>
  </w:num>
  <w:num w:numId="36">
    <w:abstractNumId w:val="8"/>
  </w:num>
  <w:num w:numId="37">
    <w:abstractNumId w:val="14"/>
  </w:num>
  <w:num w:numId="38">
    <w:abstractNumId w:val="12"/>
  </w:num>
  <w:num w:numId="39">
    <w:abstractNumId w:val="1"/>
  </w:num>
  <w:num w:numId="40">
    <w:abstractNumId w:val="5"/>
  </w:num>
  <w:num w:numId="41">
    <w:abstractNumId w:val="25"/>
  </w:num>
  <w:num w:numId="42">
    <w:abstractNumId w:val="21"/>
  </w:num>
  <w:num w:numId="43">
    <w:abstractNumId w:val="9"/>
  </w:num>
  <w:num w:numId="44">
    <w:abstractNumId w:val="19"/>
  </w:num>
  <w:num w:numId="45">
    <w:abstractNumId w:val="0"/>
  </w:num>
  <w:num w:numId="46">
    <w:abstractNumId w:val="26"/>
  </w:num>
  <w:num w:numId="47">
    <w:abstractNumId w:val="7"/>
  </w:num>
  <w:num w:numId="48">
    <w:abstractNumId w:val="10"/>
  </w:num>
  <w:num w:numId="49">
    <w:abstractNumId w:val="15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11"/>
    <w:rsid w:val="000020F0"/>
    <w:rsid w:val="00002BF6"/>
    <w:rsid w:val="0000567E"/>
    <w:rsid w:val="00016CE5"/>
    <w:rsid w:val="00036EEA"/>
    <w:rsid w:val="00067902"/>
    <w:rsid w:val="00072CC7"/>
    <w:rsid w:val="00080731"/>
    <w:rsid w:val="0008195C"/>
    <w:rsid w:val="000822D7"/>
    <w:rsid w:val="00086777"/>
    <w:rsid w:val="00094C9B"/>
    <w:rsid w:val="000A03EB"/>
    <w:rsid w:val="000A79F7"/>
    <w:rsid w:val="000B343B"/>
    <w:rsid w:val="000E55A9"/>
    <w:rsid w:val="000E7461"/>
    <w:rsid w:val="000F05AD"/>
    <w:rsid w:val="000F38BA"/>
    <w:rsid w:val="00104A08"/>
    <w:rsid w:val="0011650C"/>
    <w:rsid w:val="0011786B"/>
    <w:rsid w:val="001349C1"/>
    <w:rsid w:val="00142B84"/>
    <w:rsid w:val="0015152D"/>
    <w:rsid w:val="00161956"/>
    <w:rsid w:val="00172DB4"/>
    <w:rsid w:val="00181CC4"/>
    <w:rsid w:val="00182523"/>
    <w:rsid w:val="00184819"/>
    <w:rsid w:val="00191862"/>
    <w:rsid w:val="00191B6F"/>
    <w:rsid w:val="00197030"/>
    <w:rsid w:val="001A0429"/>
    <w:rsid w:val="001A079C"/>
    <w:rsid w:val="001B1CB6"/>
    <w:rsid w:val="002001EC"/>
    <w:rsid w:val="00205AF8"/>
    <w:rsid w:val="0020697B"/>
    <w:rsid w:val="002112F8"/>
    <w:rsid w:val="00211BCF"/>
    <w:rsid w:val="0021214E"/>
    <w:rsid w:val="00221870"/>
    <w:rsid w:val="00223503"/>
    <w:rsid w:val="0022437E"/>
    <w:rsid w:val="00242D13"/>
    <w:rsid w:val="002531A2"/>
    <w:rsid w:val="00253C89"/>
    <w:rsid w:val="002573E4"/>
    <w:rsid w:val="002801B7"/>
    <w:rsid w:val="00290E2B"/>
    <w:rsid w:val="00292374"/>
    <w:rsid w:val="002944E7"/>
    <w:rsid w:val="00296686"/>
    <w:rsid w:val="002A6F57"/>
    <w:rsid w:val="002B1CBE"/>
    <w:rsid w:val="002C1351"/>
    <w:rsid w:val="002D02A3"/>
    <w:rsid w:val="002D48A6"/>
    <w:rsid w:val="002E318A"/>
    <w:rsid w:val="0030288C"/>
    <w:rsid w:val="00314644"/>
    <w:rsid w:val="003169E9"/>
    <w:rsid w:val="0032176A"/>
    <w:rsid w:val="00323E04"/>
    <w:rsid w:val="003324C8"/>
    <w:rsid w:val="00342722"/>
    <w:rsid w:val="00344581"/>
    <w:rsid w:val="003575C5"/>
    <w:rsid w:val="003778D1"/>
    <w:rsid w:val="003903D3"/>
    <w:rsid w:val="0039194A"/>
    <w:rsid w:val="0039388A"/>
    <w:rsid w:val="003B35A4"/>
    <w:rsid w:val="003B42B7"/>
    <w:rsid w:val="003C6CBC"/>
    <w:rsid w:val="003E4704"/>
    <w:rsid w:val="003E6730"/>
    <w:rsid w:val="003E7F45"/>
    <w:rsid w:val="003F202A"/>
    <w:rsid w:val="003F6512"/>
    <w:rsid w:val="00404322"/>
    <w:rsid w:val="004056C1"/>
    <w:rsid w:val="00405B87"/>
    <w:rsid w:val="00406527"/>
    <w:rsid w:val="00413550"/>
    <w:rsid w:val="00414FC3"/>
    <w:rsid w:val="00436D90"/>
    <w:rsid w:val="00442F08"/>
    <w:rsid w:val="00445713"/>
    <w:rsid w:val="00466443"/>
    <w:rsid w:val="00494DB5"/>
    <w:rsid w:val="00495845"/>
    <w:rsid w:val="004B3DF5"/>
    <w:rsid w:val="004B5EF9"/>
    <w:rsid w:val="004C4BDB"/>
    <w:rsid w:val="004D5779"/>
    <w:rsid w:val="004E0907"/>
    <w:rsid w:val="004F0D71"/>
    <w:rsid w:val="004F5357"/>
    <w:rsid w:val="005019C1"/>
    <w:rsid w:val="00502892"/>
    <w:rsid w:val="005049EB"/>
    <w:rsid w:val="00511E3C"/>
    <w:rsid w:val="0052305F"/>
    <w:rsid w:val="00523CC6"/>
    <w:rsid w:val="005243B0"/>
    <w:rsid w:val="00535A92"/>
    <w:rsid w:val="00537086"/>
    <w:rsid w:val="00557278"/>
    <w:rsid w:val="00557D23"/>
    <w:rsid w:val="00576319"/>
    <w:rsid w:val="00581948"/>
    <w:rsid w:val="00583A20"/>
    <w:rsid w:val="00591B70"/>
    <w:rsid w:val="0059383B"/>
    <w:rsid w:val="005A069D"/>
    <w:rsid w:val="005B3B74"/>
    <w:rsid w:val="005B4C61"/>
    <w:rsid w:val="005C422E"/>
    <w:rsid w:val="005D230A"/>
    <w:rsid w:val="005D472F"/>
    <w:rsid w:val="005E0C81"/>
    <w:rsid w:val="005E0E0E"/>
    <w:rsid w:val="005E1B71"/>
    <w:rsid w:val="005E50F7"/>
    <w:rsid w:val="005E5A33"/>
    <w:rsid w:val="00614868"/>
    <w:rsid w:val="00622E0F"/>
    <w:rsid w:val="00632037"/>
    <w:rsid w:val="00642B91"/>
    <w:rsid w:val="00647684"/>
    <w:rsid w:val="0066262B"/>
    <w:rsid w:val="00662E9F"/>
    <w:rsid w:val="00663765"/>
    <w:rsid w:val="00666055"/>
    <w:rsid w:val="006667B1"/>
    <w:rsid w:val="00666AB9"/>
    <w:rsid w:val="006702B1"/>
    <w:rsid w:val="006744EF"/>
    <w:rsid w:val="006746E5"/>
    <w:rsid w:val="0068290A"/>
    <w:rsid w:val="00693121"/>
    <w:rsid w:val="0069591A"/>
    <w:rsid w:val="006A30AD"/>
    <w:rsid w:val="006A56E2"/>
    <w:rsid w:val="006B3DBA"/>
    <w:rsid w:val="006B6C78"/>
    <w:rsid w:val="006C1A32"/>
    <w:rsid w:val="006D54B7"/>
    <w:rsid w:val="006D5C3A"/>
    <w:rsid w:val="006E2418"/>
    <w:rsid w:val="006F4793"/>
    <w:rsid w:val="007065D5"/>
    <w:rsid w:val="0071198B"/>
    <w:rsid w:val="007228FF"/>
    <w:rsid w:val="00724001"/>
    <w:rsid w:val="007374F2"/>
    <w:rsid w:val="00737882"/>
    <w:rsid w:val="00756A8F"/>
    <w:rsid w:val="00763F80"/>
    <w:rsid w:val="00765D95"/>
    <w:rsid w:val="0076641A"/>
    <w:rsid w:val="00766A86"/>
    <w:rsid w:val="00770D1A"/>
    <w:rsid w:val="00772914"/>
    <w:rsid w:val="00780F8D"/>
    <w:rsid w:val="00782583"/>
    <w:rsid w:val="00793571"/>
    <w:rsid w:val="00795F18"/>
    <w:rsid w:val="007C476A"/>
    <w:rsid w:val="007C572C"/>
    <w:rsid w:val="007E3E89"/>
    <w:rsid w:val="00800ED4"/>
    <w:rsid w:val="00801BB7"/>
    <w:rsid w:val="008218B3"/>
    <w:rsid w:val="00824C9A"/>
    <w:rsid w:val="00825E33"/>
    <w:rsid w:val="00827716"/>
    <w:rsid w:val="00832E87"/>
    <w:rsid w:val="00835711"/>
    <w:rsid w:val="00843412"/>
    <w:rsid w:val="008526FD"/>
    <w:rsid w:val="00854297"/>
    <w:rsid w:val="00854758"/>
    <w:rsid w:val="008712A0"/>
    <w:rsid w:val="00873C45"/>
    <w:rsid w:val="00891F7E"/>
    <w:rsid w:val="00893A3C"/>
    <w:rsid w:val="00893C3C"/>
    <w:rsid w:val="008A21BB"/>
    <w:rsid w:val="008A2648"/>
    <w:rsid w:val="008A4148"/>
    <w:rsid w:val="008B3906"/>
    <w:rsid w:val="008B6FA1"/>
    <w:rsid w:val="008E365F"/>
    <w:rsid w:val="008F3FB4"/>
    <w:rsid w:val="00903C0C"/>
    <w:rsid w:val="00907766"/>
    <w:rsid w:val="009107D6"/>
    <w:rsid w:val="00920200"/>
    <w:rsid w:val="00932FD7"/>
    <w:rsid w:val="009379DE"/>
    <w:rsid w:val="00941A60"/>
    <w:rsid w:val="00945B3F"/>
    <w:rsid w:val="00952F33"/>
    <w:rsid w:val="00956951"/>
    <w:rsid w:val="009619B0"/>
    <w:rsid w:val="00967931"/>
    <w:rsid w:val="00973E19"/>
    <w:rsid w:val="00975FA6"/>
    <w:rsid w:val="00986B3F"/>
    <w:rsid w:val="00987CDA"/>
    <w:rsid w:val="00991E5B"/>
    <w:rsid w:val="00995E1B"/>
    <w:rsid w:val="00997DAC"/>
    <w:rsid w:val="009C119E"/>
    <w:rsid w:val="009D265D"/>
    <w:rsid w:val="009D4914"/>
    <w:rsid w:val="009D563F"/>
    <w:rsid w:val="009E3E2C"/>
    <w:rsid w:val="009E6D96"/>
    <w:rsid w:val="00A01F12"/>
    <w:rsid w:val="00A13BCE"/>
    <w:rsid w:val="00A261AC"/>
    <w:rsid w:val="00A32399"/>
    <w:rsid w:val="00A3413E"/>
    <w:rsid w:val="00A4337E"/>
    <w:rsid w:val="00A5153B"/>
    <w:rsid w:val="00A54A71"/>
    <w:rsid w:val="00A65BA2"/>
    <w:rsid w:val="00A71DD0"/>
    <w:rsid w:val="00A83BAD"/>
    <w:rsid w:val="00AA15AE"/>
    <w:rsid w:val="00AC590A"/>
    <w:rsid w:val="00AE31B5"/>
    <w:rsid w:val="00AE3B36"/>
    <w:rsid w:val="00AF22B1"/>
    <w:rsid w:val="00AF289F"/>
    <w:rsid w:val="00AF2925"/>
    <w:rsid w:val="00B0495A"/>
    <w:rsid w:val="00B12FAA"/>
    <w:rsid w:val="00B1487C"/>
    <w:rsid w:val="00B16C63"/>
    <w:rsid w:val="00B50F10"/>
    <w:rsid w:val="00B554EA"/>
    <w:rsid w:val="00B56A69"/>
    <w:rsid w:val="00B6621B"/>
    <w:rsid w:val="00B7660F"/>
    <w:rsid w:val="00B8615E"/>
    <w:rsid w:val="00B961EB"/>
    <w:rsid w:val="00BD6BDA"/>
    <w:rsid w:val="00BD7971"/>
    <w:rsid w:val="00BE0B71"/>
    <w:rsid w:val="00BE438A"/>
    <w:rsid w:val="00BF09A0"/>
    <w:rsid w:val="00BF39C7"/>
    <w:rsid w:val="00C06AD9"/>
    <w:rsid w:val="00C0716A"/>
    <w:rsid w:val="00C15660"/>
    <w:rsid w:val="00C30C06"/>
    <w:rsid w:val="00C33892"/>
    <w:rsid w:val="00C53055"/>
    <w:rsid w:val="00C73199"/>
    <w:rsid w:val="00C93985"/>
    <w:rsid w:val="00C94E9A"/>
    <w:rsid w:val="00CB1F12"/>
    <w:rsid w:val="00CB2A49"/>
    <w:rsid w:val="00CB3771"/>
    <w:rsid w:val="00CE11EB"/>
    <w:rsid w:val="00CF61A8"/>
    <w:rsid w:val="00CF7C36"/>
    <w:rsid w:val="00D038E3"/>
    <w:rsid w:val="00D13EBF"/>
    <w:rsid w:val="00D30C5D"/>
    <w:rsid w:val="00D50951"/>
    <w:rsid w:val="00D52790"/>
    <w:rsid w:val="00D65B0E"/>
    <w:rsid w:val="00D828C4"/>
    <w:rsid w:val="00DB36A7"/>
    <w:rsid w:val="00DC5507"/>
    <w:rsid w:val="00DC5E02"/>
    <w:rsid w:val="00DD0B36"/>
    <w:rsid w:val="00DE4A34"/>
    <w:rsid w:val="00DF17BF"/>
    <w:rsid w:val="00DF24F1"/>
    <w:rsid w:val="00E10B9E"/>
    <w:rsid w:val="00E1452E"/>
    <w:rsid w:val="00E17D08"/>
    <w:rsid w:val="00E2153C"/>
    <w:rsid w:val="00E23EEA"/>
    <w:rsid w:val="00E30C7E"/>
    <w:rsid w:val="00E35B4A"/>
    <w:rsid w:val="00E4176E"/>
    <w:rsid w:val="00E4741C"/>
    <w:rsid w:val="00E511DF"/>
    <w:rsid w:val="00E53BE5"/>
    <w:rsid w:val="00E56672"/>
    <w:rsid w:val="00E66656"/>
    <w:rsid w:val="00E73AF9"/>
    <w:rsid w:val="00E82148"/>
    <w:rsid w:val="00E87A67"/>
    <w:rsid w:val="00EA67F5"/>
    <w:rsid w:val="00EB232E"/>
    <w:rsid w:val="00EE0689"/>
    <w:rsid w:val="00EE29E2"/>
    <w:rsid w:val="00EF0502"/>
    <w:rsid w:val="00F00FED"/>
    <w:rsid w:val="00F1175A"/>
    <w:rsid w:val="00F1768E"/>
    <w:rsid w:val="00F228D9"/>
    <w:rsid w:val="00F45364"/>
    <w:rsid w:val="00F52519"/>
    <w:rsid w:val="00F5256C"/>
    <w:rsid w:val="00F60068"/>
    <w:rsid w:val="00F70710"/>
    <w:rsid w:val="00F833FA"/>
    <w:rsid w:val="00F836D7"/>
    <w:rsid w:val="00F86CE4"/>
    <w:rsid w:val="00F94A4F"/>
    <w:rsid w:val="00FB6AEC"/>
    <w:rsid w:val="00FC2CC8"/>
    <w:rsid w:val="00FC4E50"/>
    <w:rsid w:val="00FC4E67"/>
    <w:rsid w:val="00FC7617"/>
    <w:rsid w:val="00FD02AD"/>
    <w:rsid w:val="00FD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54406392"/>
  <w15:docId w15:val="{1F45A768-D40B-4D45-BCD8-9D0C8EE4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221870"/>
    <w:rPr>
      <w:lang w:val="en-CA" w:eastAsia="en-US"/>
    </w:rPr>
  </w:style>
  <w:style w:type="paragraph" w:styleId="Heading1">
    <w:name w:val="heading 1"/>
    <w:basedOn w:val="Normal"/>
    <w:next w:val="Normal"/>
    <w:uiPriority w:val="9"/>
    <w:qFormat/>
    <w:rsid w:val="00221870"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21870"/>
    <w:pPr>
      <w:jc w:val="center"/>
    </w:pPr>
    <w:rPr>
      <w:b/>
    </w:rPr>
  </w:style>
  <w:style w:type="paragraph" w:styleId="BalloonText">
    <w:name w:val="Balloon Text"/>
    <w:basedOn w:val="Normal"/>
    <w:semiHidden/>
    <w:rsid w:val="0022187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221870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Normal"/>
    <w:rsid w:val="00E35B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35B4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00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ocked/>
    <w:rsid w:val="002001EC"/>
    <w:pPr>
      <w:widowControl w:val="0"/>
      <w:autoSpaceDE w:val="0"/>
      <w:autoSpaceDN w:val="0"/>
      <w:adjustRightInd w:val="0"/>
    </w:pPr>
    <w:rPr>
      <w:rFonts w:ascii="Franklin Gothic Medium" w:hAnsi="Franklin Gothic Medium" w:cs="Franklin Gothic Medium"/>
      <w:color w:val="000000"/>
      <w:sz w:val="24"/>
      <w:szCs w:val="24"/>
    </w:rPr>
  </w:style>
  <w:style w:type="paragraph" w:customStyle="1" w:styleId="Texte">
    <w:name w:val="Texte"/>
    <w:basedOn w:val="Normal"/>
    <w:link w:val="TexteCar"/>
    <w:rsid w:val="003E4704"/>
    <w:pPr>
      <w:spacing w:before="120" w:after="120" w:line="280" w:lineRule="atLeast"/>
      <w:ind w:left="1440"/>
      <w:jc w:val="both"/>
    </w:pPr>
    <w:rPr>
      <w:sz w:val="22"/>
      <w:lang w:val="fr-CA" w:eastAsia="fr-FR"/>
    </w:rPr>
  </w:style>
  <w:style w:type="character" w:customStyle="1" w:styleId="TexteCar">
    <w:name w:val="Texte Car"/>
    <w:basedOn w:val="DefaultParagraphFont"/>
    <w:link w:val="Texte"/>
    <w:rsid w:val="003E4704"/>
    <w:rPr>
      <w:sz w:val="22"/>
      <w:lang w:val="fr-CA" w:eastAsia="fr-FR" w:bidi="ar-SA"/>
    </w:rPr>
  </w:style>
  <w:style w:type="paragraph" w:customStyle="1" w:styleId="Textefiches">
    <w:name w:val="Texte fiches"/>
    <w:basedOn w:val="Texte"/>
    <w:link w:val="TextefichesCar"/>
    <w:rsid w:val="003E4704"/>
    <w:pPr>
      <w:spacing w:before="40" w:after="40" w:line="240" w:lineRule="auto"/>
      <w:ind w:left="0"/>
    </w:pPr>
    <w:rPr>
      <w:sz w:val="18"/>
    </w:rPr>
  </w:style>
  <w:style w:type="character" w:customStyle="1" w:styleId="TextefichesCar">
    <w:name w:val="Texte fiches Car"/>
    <w:basedOn w:val="TexteCar"/>
    <w:link w:val="Textefiches"/>
    <w:rsid w:val="003E4704"/>
    <w:rPr>
      <w:sz w:val="18"/>
      <w:lang w:val="fr-CA" w:eastAsia="fr-FR" w:bidi="ar-SA"/>
    </w:rPr>
  </w:style>
  <w:style w:type="paragraph" w:customStyle="1" w:styleId="Ret1fiche">
    <w:name w:val="Ret.1 fiche"/>
    <w:basedOn w:val="Textefiches"/>
    <w:qFormat/>
    <w:rsid w:val="003E4704"/>
    <w:pPr>
      <w:numPr>
        <w:numId w:val="1"/>
      </w:numPr>
      <w:spacing w:before="0"/>
    </w:pPr>
    <w:rPr>
      <w:szCs w:val="18"/>
    </w:rPr>
  </w:style>
  <w:style w:type="paragraph" w:customStyle="1" w:styleId="PMTNNorm">
    <w:name w:val="PMTN Norm"/>
    <w:basedOn w:val="TOC2"/>
    <w:rsid w:val="006E2418"/>
    <w:pPr>
      <w:tabs>
        <w:tab w:val="left" w:pos="360"/>
        <w:tab w:val="left" w:pos="573"/>
      </w:tabs>
      <w:spacing w:before="120" w:after="120"/>
      <w:ind w:left="0"/>
      <w:jc w:val="both"/>
    </w:pPr>
    <w:rPr>
      <w:rFonts w:ascii="Verdana" w:hAnsi="Verdana"/>
      <w:noProof/>
      <w:lang w:val="fr-CA" w:eastAsia="fr-FR"/>
    </w:rPr>
  </w:style>
  <w:style w:type="paragraph" w:customStyle="1" w:styleId="PMTNPuces">
    <w:name w:val="PMTN Puces"/>
    <w:basedOn w:val="Normal"/>
    <w:uiPriority w:val="99"/>
    <w:rsid w:val="006E2418"/>
    <w:pPr>
      <w:numPr>
        <w:numId w:val="2"/>
      </w:numPr>
      <w:tabs>
        <w:tab w:val="left" w:pos="720"/>
      </w:tabs>
      <w:spacing w:after="120"/>
    </w:pPr>
    <w:rPr>
      <w:rFonts w:ascii="Verdana" w:hAnsi="Verdana"/>
      <w:lang w:val="fr-CA" w:eastAsia="fr-FR"/>
    </w:rPr>
  </w:style>
  <w:style w:type="paragraph" w:customStyle="1" w:styleId="PMTNTableauzonebleu">
    <w:name w:val="PMTN Tableau zone bleu"/>
    <w:basedOn w:val="Normal"/>
    <w:rsid w:val="006E2418"/>
    <w:rPr>
      <w:rFonts w:ascii="Verdana" w:hAnsi="Verdana"/>
      <w:b/>
      <w:bCs/>
      <w:color w:val="FFFFFF"/>
      <w:lang w:val="fr-CA"/>
    </w:rPr>
  </w:style>
  <w:style w:type="paragraph" w:customStyle="1" w:styleId="PMTNTextetableau">
    <w:name w:val="PMTN Texte tableau"/>
    <w:basedOn w:val="PMTNNorm"/>
    <w:autoRedefine/>
    <w:rsid w:val="0068290A"/>
    <w:pPr>
      <w:tabs>
        <w:tab w:val="clear" w:pos="360"/>
      </w:tabs>
      <w:spacing w:before="0" w:after="0"/>
      <w:jc w:val="left"/>
    </w:pPr>
    <w:rPr>
      <w:rFonts w:asciiTheme="minorHAnsi" w:hAnsiTheme="minorHAnsi" w:cs="Arial"/>
      <w:i/>
      <w:iCs/>
      <w:noProof w:val="0"/>
      <w:lang w:val="en-CA" w:eastAsia="en-US"/>
    </w:rPr>
  </w:style>
  <w:style w:type="paragraph" w:styleId="TOC2">
    <w:name w:val="toc 2"/>
    <w:basedOn w:val="Normal"/>
    <w:next w:val="Normal"/>
    <w:autoRedefine/>
    <w:semiHidden/>
    <w:rsid w:val="006E2418"/>
    <w:pPr>
      <w:ind w:left="200"/>
    </w:pPr>
  </w:style>
  <w:style w:type="character" w:styleId="PageNumber">
    <w:name w:val="page number"/>
    <w:basedOn w:val="DefaultParagraphFont"/>
    <w:rsid w:val="006E2418"/>
  </w:style>
  <w:style w:type="paragraph" w:styleId="ListParagraph">
    <w:name w:val="List Paragraph"/>
    <w:basedOn w:val="Normal"/>
    <w:uiPriority w:val="34"/>
    <w:qFormat/>
    <w:rsid w:val="00A65BA2"/>
    <w:pPr>
      <w:ind w:left="720"/>
      <w:contextualSpacing/>
    </w:pPr>
  </w:style>
  <w:style w:type="character" w:styleId="Hyperlink">
    <w:name w:val="Hyperlink"/>
    <w:basedOn w:val="DefaultParagraphFont"/>
    <w:rsid w:val="008712A0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036E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6EEA"/>
  </w:style>
  <w:style w:type="character" w:customStyle="1" w:styleId="CommentTextChar">
    <w:name w:val="Comment Text Char"/>
    <w:basedOn w:val="DefaultParagraphFont"/>
    <w:link w:val="CommentText"/>
    <w:rsid w:val="00036EEA"/>
    <w:rPr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36E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36EEA"/>
    <w:rPr>
      <w:b/>
      <w:bCs/>
      <w:lang w:val="en-CA" w:eastAsia="en-US"/>
    </w:rPr>
  </w:style>
  <w:style w:type="paragraph" w:styleId="TOC1">
    <w:name w:val="toc 1"/>
    <w:basedOn w:val="Normal"/>
    <w:next w:val="Normal"/>
    <w:autoRedefine/>
    <w:rsid w:val="00E17D08"/>
    <w:pPr>
      <w:spacing w:after="100"/>
    </w:pPr>
  </w:style>
  <w:style w:type="paragraph" w:customStyle="1" w:styleId="bullet">
    <w:name w:val="bullet"/>
    <w:basedOn w:val="Normal"/>
    <w:rsid w:val="00756A8F"/>
    <w:pPr>
      <w:tabs>
        <w:tab w:val="left" w:pos="1080"/>
      </w:tabs>
      <w:spacing w:before="60" w:after="60" w:line="281" w:lineRule="auto"/>
      <w:ind w:left="907" w:right="288" w:hanging="360"/>
    </w:pPr>
    <w:rPr>
      <w:color w:val="000000"/>
      <w:sz w:val="22"/>
      <w:lang w:val="en-US"/>
    </w:rPr>
  </w:style>
  <w:style w:type="paragraph" w:customStyle="1" w:styleId="PMODocumentName">
    <w:name w:val="PMO Document Name"/>
    <w:basedOn w:val="Title"/>
    <w:link w:val="PMODocumentNameChar"/>
    <w:qFormat/>
    <w:rsid w:val="00067902"/>
    <w:pPr>
      <w:spacing w:before="120" w:after="300"/>
      <w:contextualSpacing/>
    </w:pPr>
    <w:rPr>
      <w:rFonts w:asciiTheme="minorHAnsi" w:eastAsiaTheme="majorEastAsia" w:hAnsiTheme="minorHAnsi" w:cstheme="majorBidi"/>
      <w:smallCaps/>
      <w:color w:val="244061" w:themeColor="accent1" w:themeShade="80"/>
      <w:sz w:val="48"/>
      <w:szCs w:val="52"/>
    </w:rPr>
  </w:style>
  <w:style w:type="character" w:customStyle="1" w:styleId="PMODocumentNameChar">
    <w:name w:val="PMO Document Name Char"/>
    <w:basedOn w:val="DefaultParagraphFont"/>
    <w:link w:val="PMODocumentName"/>
    <w:rsid w:val="00067902"/>
    <w:rPr>
      <w:rFonts w:asciiTheme="minorHAnsi" w:eastAsiaTheme="majorEastAsia" w:hAnsiTheme="minorHAnsi" w:cstheme="majorBidi"/>
      <w:b/>
      <w:smallCaps/>
      <w:color w:val="244061" w:themeColor="accent1" w:themeShade="80"/>
      <w:sz w:val="48"/>
      <w:szCs w:val="52"/>
      <w:lang w:val="en-CA" w:eastAsia="en-US"/>
    </w:rPr>
  </w:style>
  <w:style w:type="table" w:customStyle="1" w:styleId="Style2">
    <w:name w:val="Style2"/>
    <w:basedOn w:val="TableNormal"/>
    <w:uiPriority w:val="99"/>
    <w:rsid w:val="004D5779"/>
    <w:pPr>
      <w:spacing w:before="40" w:after="40"/>
    </w:pPr>
    <w:rPr>
      <w:rFonts w:asciiTheme="minorHAnsi" w:eastAsiaTheme="minorHAnsi" w:hAnsiTheme="minorHAnsi" w:cstheme="minorBidi"/>
      <w:sz w:val="22"/>
      <w:szCs w:val="22"/>
      <w:lang w:val="en-CA"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D9F1" w:themeFill="text2" w:themeFillTint="33"/>
    </w:tcPr>
  </w:style>
  <w:style w:type="character" w:customStyle="1" w:styleId="ppmreadonlyvalue">
    <w:name w:val="ppm_read_only_value"/>
    <w:basedOn w:val="DefaultParagraphFont"/>
    <w:rsid w:val="004D5779"/>
  </w:style>
  <w:style w:type="character" w:customStyle="1" w:styleId="FooterChar">
    <w:name w:val="Footer Char"/>
    <w:basedOn w:val="DefaultParagraphFont"/>
    <w:link w:val="Footer"/>
    <w:uiPriority w:val="99"/>
    <w:rsid w:val="00D828C4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ubertis\Local%20Settings\Temporary%20Internet%20Files\Content.Outlook\LFNWQ6GI\Template%20Word_Fujitsu-v2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E6724906B464B9F622AB55A3955E0" ma:contentTypeVersion="0" ma:contentTypeDescription="Create a new document." ma:contentTypeScope="" ma:versionID="eb019bd1e81f0f1db0f9bdb77e06fd1d">
  <xsd:schema xmlns:xsd="http://www.w3.org/2001/XMLSchema" xmlns:xs="http://www.w3.org/2001/XMLSchema" xmlns:p="http://schemas.microsoft.com/office/2006/metadata/properties" xmlns:ns2="93ed0a11-7f0d-4f44-b2d2-765b95a607d8" targetNamespace="http://schemas.microsoft.com/office/2006/metadata/properties" ma:root="true" ma:fieldsID="46171079e83b5f865bf7626017eb48f5" ns2:_="">
    <xsd:import namespace="93ed0a11-7f0d-4f44-b2d2-765b95a607d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ed0a11-7f0d-4f44-b2d2-765b95a607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lc_DocId xmlns="93ed0a11-7f0d-4f44-b2d2-765b95a607d8">6W4XUDE6UEDA-862851809-360</_dlc_DocId>
    <_dlc_DocIdUrl xmlns="93ed0a11-7f0d-4f44-b2d2-765b95a607d8">
      <Url>https://citz.sp.gov.bc.ca/sites/CSD/IMB/projects/_layouts/15/DocIdRedir.aspx?ID=6W4XUDE6UEDA-862851809-360</Url>
      <Description>6W4XUDE6UEDA-862851809-360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37E1B-9085-4BE9-8266-2B5E620622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292F19-4DCF-4A0E-B2E1-129BE83F206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51D3FE-8EA8-4C8D-A652-756468D41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ed0a11-7f0d-4f44-b2d2-765b95a60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14D7A8-ABFE-44F8-876A-9C3CB69C4D3E}">
  <ds:schemaRefs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93ed0a11-7f0d-4f44-b2d2-765b95a607d8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B5150AD6-E1BB-49D2-8317-A00DA7FC5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Word_Fujitsu-v2.dot</Template>
  <TotalTime>0</TotalTime>
  <Pages>2</Pages>
  <Words>231</Words>
  <Characters>1427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Charter – A4 Form</vt:lpstr>
      <vt:lpstr>Summary of FC Canada Template</vt:lpstr>
    </vt:vector>
  </TitlesOfParts>
  <Company>TRECOM Business Systems, Inc.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– A4 Form</dc:title>
  <dc:creator>aubertis</dc:creator>
  <cp:lastModifiedBy>Campbell, Jackie K CITZ:EX</cp:lastModifiedBy>
  <cp:revision>2</cp:revision>
  <cp:lastPrinted>2012-06-22T23:10:00Z</cp:lastPrinted>
  <dcterms:created xsi:type="dcterms:W3CDTF">2020-09-11T16:08:00Z</dcterms:created>
  <dcterms:modified xsi:type="dcterms:W3CDTF">2020-09-11T16:08:00Z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scription0">
    <vt:lpwstr>This document is an index of the templates contained in the Canadian Legal Forum with a short description of when each document is to be used.</vt:lpwstr>
  </property>
  <property fmtid="{D5CDD505-2E9C-101B-9397-08002B2CF9AE}" pid="3" name="ContentType">
    <vt:lpwstr>Document</vt:lpwstr>
  </property>
  <property fmtid="{D5CDD505-2E9C-101B-9397-08002B2CF9AE}" pid="4" name="ContentTypeId">
    <vt:lpwstr>0x0101005D6E6724906B464B9F622AB55A3955E0</vt:lpwstr>
  </property>
  <property fmtid="{D5CDD505-2E9C-101B-9397-08002B2CF9AE}" pid="5" name="_dlc_DocIdItemGuid">
    <vt:lpwstr>e42c9934-b76a-463d-8ce7-cba2bbc952fc</vt:lpwstr>
  </property>
</Properties>
</file>