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BFD" w:rsidRDefault="000B7660" w:rsidP="000B7660">
      <w:pPr>
        <w:tabs>
          <w:tab w:val="left" w:pos="3288"/>
        </w:tabs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ab/>
      </w:r>
    </w:p>
    <w:p w:rsidR="000B7660" w:rsidRPr="00824BE0" w:rsidRDefault="000B7660" w:rsidP="000B7660">
      <w:pPr>
        <w:pBdr>
          <w:top w:val="dotted" w:sz="4" w:space="1" w:color="143F6A"/>
          <w:bottom w:val="dotted" w:sz="4" w:space="1" w:color="143F6A"/>
        </w:pBdr>
        <w:spacing w:before="120" w:after="120"/>
        <w:contextualSpacing/>
        <w:jc w:val="center"/>
        <w:rPr>
          <w:rFonts w:ascii="Calibri" w:eastAsia="Times New Roman" w:hAnsi="Calibri" w:cs="Times New Roman"/>
          <w:b/>
          <w:caps/>
          <w:smallCaps/>
          <w:color w:val="4F81BD" w:themeColor="accent1"/>
          <w:sz w:val="48"/>
          <w:szCs w:val="52"/>
          <w:lang w:val="en-US"/>
        </w:rPr>
      </w:pPr>
      <w:r w:rsidRPr="00151993">
        <w:rPr>
          <w:rFonts w:ascii="Calibri" w:eastAsia="Times New Roman" w:hAnsi="Calibri" w:cs="Times New Roman"/>
          <w:b/>
          <w:caps/>
          <w:smallCaps/>
          <w:color w:val="4F81BD" w:themeColor="accent1"/>
          <w:sz w:val="48"/>
          <w:szCs w:val="52"/>
          <w:lang w:val="en-US"/>
        </w:rPr>
        <w:t>Project name</w:t>
      </w:r>
    </w:p>
    <w:p w:rsidR="000B7660" w:rsidRPr="00A84874" w:rsidRDefault="000B7660" w:rsidP="00F96BFD">
      <w:pPr>
        <w:rPr>
          <w:b/>
          <w:sz w:val="32"/>
        </w:rPr>
      </w:pPr>
    </w:p>
    <w:tbl>
      <w:tblPr>
        <w:tblStyle w:val="PGOStandar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5E01D7" w:rsidTr="005E01D7">
        <w:tc>
          <w:tcPr>
            <w:tcW w:w="2628" w:type="dxa"/>
          </w:tcPr>
          <w:p w:rsidR="005E01D7" w:rsidRPr="000B7660" w:rsidRDefault="005E01D7" w:rsidP="00727A64">
            <w:pPr>
              <w:rPr>
                <w:b/>
              </w:rPr>
            </w:pPr>
            <w:r w:rsidRPr="000B7660">
              <w:rPr>
                <w:b/>
              </w:rPr>
              <w:t xml:space="preserve">Application Name </w:t>
            </w:r>
          </w:p>
        </w:tc>
        <w:tc>
          <w:tcPr>
            <w:tcW w:w="6948" w:type="dxa"/>
          </w:tcPr>
          <w:p w:rsidR="005E01D7" w:rsidRDefault="005E01D7" w:rsidP="00727A64"/>
        </w:tc>
      </w:tr>
      <w:tr w:rsidR="005E01D7" w:rsidTr="005E01D7">
        <w:tc>
          <w:tcPr>
            <w:tcW w:w="2628" w:type="dxa"/>
          </w:tcPr>
          <w:p w:rsidR="005E01D7" w:rsidRPr="000B7660" w:rsidRDefault="005E01D7" w:rsidP="00727A64">
            <w:pPr>
              <w:rPr>
                <w:b/>
              </w:rPr>
            </w:pPr>
            <w:r w:rsidRPr="000B7660">
              <w:rPr>
                <w:b/>
              </w:rPr>
              <w:t>Prepared By</w:t>
            </w:r>
          </w:p>
        </w:tc>
        <w:tc>
          <w:tcPr>
            <w:tcW w:w="6948" w:type="dxa"/>
          </w:tcPr>
          <w:p w:rsidR="005E01D7" w:rsidRDefault="005E01D7" w:rsidP="00727A64">
            <w:r w:rsidRPr="00B52510">
              <w:rPr>
                <w:i/>
                <w:color w:val="0070C0"/>
              </w:rPr>
              <w:t xml:space="preserve">who prepared the Sprint </w:t>
            </w:r>
            <w:r>
              <w:rPr>
                <w:i/>
                <w:color w:val="0070C0"/>
              </w:rPr>
              <w:t>Retrospective</w:t>
            </w:r>
            <w:r w:rsidRPr="00B52510">
              <w:rPr>
                <w:i/>
                <w:color w:val="0070C0"/>
              </w:rPr>
              <w:t>?</w:t>
            </w:r>
          </w:p>
        </w:tc>
      </w:tr>
      <w:tr w:rsidR="005E01D7" w:rsidTr="005E01D7">
        <w:tc>
          <w:tcPr>
            <w:tcW w:w="2628" w:type="dxa"/>
          </w:tcPr>
          <w:p w:rsidR="005E01D7" w:rsidRPr="000B7660" w:rsidRDefault="005E01D7" w:rsidP="00727A64">
            <w:pPr>
              <w:rPr>
                <w:b/>
              </w:rPr>
            </w:pPr>
            <w:r w:rsidRPr="000B7660">
              <w:rPr>
                <w:b/>
              </w:rPr>
              <w:t>Document Last Updated</w:t>
            </w:r>
          </w:p>
        </w:tc>
        <w:tc>
          <w:tcPr>
            <w:tcW w:w="6948" w:type="dxa"/>
          </w:tcPr>
          <w:p w:rsidR="005E01D7" w:rsidRDefault="005E01D7" w:rsidP="00727A64"/>
        </w:tc>
      </w:tr>
    </w:tbl>
    <w:p w:rsidR="005E01D7" w:rsidRDefault="005E01D7" w:rsidP="00F96BFD">
      <w:pPr>
        <w:rPr>
          <w:b/>
        </w:rPr>
      </w:pPr>
    </w:p>
    <w:p w:rsidR="00F96BFD" w:rsidRDefault="00F96BFD" w:rsidP="00F96BFD">
      <w:pPr>
        <w:rPr>
          <w:b/>
        </w:rPr>
      </w:pPr>
      <w:r>
        <w:rPr>
          <w:b/>
        </w:rPr>
        <w:t xml:space="preserve">Sprint #: </w:t>
      </w:r>
      <w:r w:rsidRPr="00B52510">
        <w:rPr>
          <w:i/>
          <w:color w:val="0070C0"/>
        </w:rPr>
        <w:t>what number is this sprint (start at 1 and work sequentially)</w:t>
      </w:r>
      <w:r>
        <w:rPr>
          <w:i/>
          <w:color w:val="0070C0"/>
        </w:rPr>
        <w:t>?</w:t>
      </w:r>
    </w:p>
    <w:p w:rsidR="00F96BFD" w:rsidRPr="00A84874" w:rsidRDefault="00F96BFD" w:rsidP="00F96BFD">
      <w:pPr>
        <w:rPr>
          <w:i/>
          <w:color w:val="0070C0"/>
        </w:rPr>
      </w:pPr>
      <w:r w:rsidRPr="00A84874">
        <w:rPr>
          <w:b/>
        </w:rPr>
        <w:t xml:space="preserve">Date of Sprint </w:t>
      </w:r>
      <w:r>
        <w:rPr>
          <w:b/>
        </w:rPr>
        <w:t>Retrospective</w:t>
      </w:r>
      <w:r w:rsidRPr="00A84874">
        <w:rPr>
          <w:b/>
        </w:rPr>
        <w:t xml:space="preserve"> Meeting:</w:t>
      </w:r>
      <w:r>
        <w:rPr>
          <w:b/>
        </w:rPr>
        <w:t xml:space="preserve"> </w:t>
      </w:r>
      <w:r w:rsidRPr="00A84874">
        <w:rPr>
          <w:i/>
          <w:color w:val="0070C0"/>
        </w:rPr>
        <w:t xml:space="preserve">The team must meet and </w:t>
      </w:r>
      <w:r>
        <w:rPr>
          <w:i/>
          <w:color w:val="0070C0"/>
        </w:rPr>
        <w:t>discuss</w:t>
      </w:r>
      <w:r w:rsidRPr="00A84874">
        <w:rPr>
          <w:i/>
          <w:color w:val="0070C0"/>
        </w:rPr>
        <w:t xml:space="preserve"> the sprint together.</w:t>
      </w:r>
      <w:r>
        <w:rPr>
          <w:i/>
          <w:color w:val="0070C0"/>
        </w:rPr>
        <w:t xml:space="preserve"> </w:t>
      </w:r>
    </w:p>
    <w:p w:rsidR="00F96BFD" w:rsidRDefault="00F96BFD" w:rsidP="00F96BFD"/>
    <w:p w:rsidR="00F96BFD" w:rsidRDefault="00F96BFD" w:rsidP="00F96BFD">
      <w:r w:rsidRPr="00A84874">
        <w:rPr>
          <w:b/>
        </w:rPr>
        <w:t xml:space="preserve">Sprint </w:t>
      </w:r>
      <w:r>
        <w:rPr>
          <w:b/>
        </w:rPr>
        <w:t>T</w:t>
      </w:r>
      <w:r w:rsidRPr="00A84874">
        <w:rPr>
          <w:b/>
        </w:rPr>
        <w:t>eam:</w:t>
      </w:r>
      <w:r>
        <w:t xml:space="preserve"> </w:t>
      </w:r>
    </w:p>
    <w:p w:rsidR="00F96BFD" w:rsidRPr="00A84874" w:rsidRDefault="00F96BFD" w:rsidP="00F96BFD">
      <w:pPr>
        <w:rPr>
          <w:color w:val="0070C0"/>
        </w:rPr>
      </w:pPr>
      <w:r w:rsidRPr="00A84874">
        <w:rPr>
          <w:i/>
          <w:color w:val="0070C0"/>
        </w:rPr>
        <w:t xml:space="preserve">List who </w:t>
      </w:r>
      <w:r>
        <w:rPr>
          <w:i/>
          <w:color w:val="0070C0"/>
        </w:rPr>
        <w:t>wa</w:t>
      </w:r>
      <w:r w:rsidRPr="00A84874">
        <w:rPr>
          <w:i/>
          <w:color w:val="0070C0"/>
        </w:rPr>
        <w:t>s on the team and their role</w:t>
      </w:r>
      <w:r>
        <w:rPr>
          <w:i/>
          <w:color w:val="0070C0"/>
        </w:rPr>
        <w:t xml:space="preserve"> (Product Owner, Scrum Master, Scrum Team)</w:t>
      </w:r>
    </w:p>
    <w:p w:rsidR="00F96BFD" w:rsidRDefault="00F96BFD"/>
    <w:p w:rsidR="00EA4D58" w:rsidRPr="00EA4D58" w:rsidRDefault="00EA4D58">
      <w:pPr>
        <w:rPr>
          <w:b/>
        </w:rPr>
      </w:pPr>
      <w:r w:rsidRPr="00EA4D58">
        <w:rPr>
          <w:b/>
        </w:rPr>
        <w:t>Outcomes:</w:t>
      </w:r>
    </w:p>
    <w:p w:rsidR="00EA4D58" w:rsidRPr="00EA4D58" w:rsidRDefault="00EA4D58">
      <w:pPr>
        <w:rPr>
          <w:i/>
          <w:color w:val="0070C0"/>
        </w:rPr>
      </w:pPr>
      <w:r w:rsidRPr="00EA4D58">
        <w:rPr>
          <w:i/>
          <w:color w:val="0070C0"/>
        </w:rPr>
        <w:t>Can either answer the formats below:</w:t>
      </w:r>
    </w:p>
    <w:p w:rsidR="00EA4D58" w:rsidRPr="00EA4D58" w:rsidRDefault="00EA4D58" w:rsidP="00EA4D58">
      <w:pPr>
        <w:ind w:left="720"/>
        <w:rPr>
          <w:b/>
        </w:rPr>
      </w:pPr>
      <w:r w:rsidRPr="00EA4D58">
        <w:rPr>
          <w:b/>
        </w:rPr>
        <w:t>Retrospective Starfish</w:t>
      </w:r>
    </w:p>
    <w:p w:rsidR="00EA4D58" w:rsidRDefault="00EA4D58" w:rsidP="00EA4D58">
      <w:pPr>
        <w:ind w:left="720"/>
      </w:pPr>
      <w:r>
        <w:t>Stop doing</w:t>
      </w:r>
    </w:p>
    <w:p w:rsidR="00EA4D58" w:rsidRDefault="00EA4D58" w:rsidP="00EA4D58">
      <w:pPr>
        <w:ind w:left="720"/>
      </w:pPr>
      <w:r>
        <w:t>Start doing</w:t>
      </w:r>
    </w:p>
    <w:p w:rsidR="00EA4D58" w:rsidRDefault="00EA4D58" w:rsidP="00EA4D58">
      <w:pPr>
        <w:ind w:left="720"/>
      </w:pPr>
      <w:r>
        <w:t>More of</w:t>
      </w:r>
    </w:p>
    <w:p w:rsidR="00EA4D58" w:rsidRDefault="00EA4D58" w:rsidP="00EA4D58">
      <w:pPr>
        <w:ind w:left="720"/>
      </w:pPr>
      <w:r>
        <w:t>Keep doing</w:t>
      </w:r>
    </w:p>
    <w:p w:rsidR="00EA4D58" w:rsidRDefault="00EA4D58" w:rsidP="00EA4D58">
      <w:pPr>
        <w:ind w:left="720"/>
      </w:pPr>
      <w:r>
        <w:t>Less of</w:t>
      </w:r>
    </w:p>
    <w:p w:rsidR="00EA4D58" w:rsidRDefault="00EA4D58" w:rsidP="00EA4D58">
      <w:pPr>
        <w:ind w:left="720"/>
      </w:pPr>
    </w:p>
    <w:p w:rsidR="00EA4D58" w:rsidRPr="00EA4D58" w:rsidRDefault="00EA4D58" w:rsidP="00EA4D58">
      <w:pPr>
        <w:ind w:left="720"/>
        <w:rPr>
          <w:b/>
        </w:rPr>
      </w:pPr>
      <w:r w:rsidRPr="00EA4D58">
        <w:rPr>
          <w:b/>
        </w:rPr>
        <w:t>The Big Three</w:t>
      </w:r>
    </w:p>
    <w:p w:rsidR="00F96BFD" w:rsidRDefault="00EA4D58" w:rsidP="00EA4D58">
      <w:pPr>
        <w:ind w:left="720"/>
      </w:pPr>
      <w:r>
        <w:t>What worked well?</w:t>
      </w:r>
    </w:p>
    <w:p w:rsidR="00EA4D58" w:rsidRDefault="00EA4D58" w:rsidP="00EA4D58">
      <w:pPr>
        <w:ind w:left="720"/>
      </w:pPr>
      <w:r>
        <w:t>What can be improved?</w:t>
      </w:r>
    </w:p>
    <w:p w:rsidR="00EA4D58" w:rsidRDefault="00EA4D58" w:rsidP="00EA4D58">
      <w:pPr>
        <w:ind w:left="720"/>
      </w:pPr>
      <w:r>
        <w:t>Suggestions?</w:t>
      </w:r>
    </w:p>
    <w:p w:rsidR="00F96BFD" w:rsidRDefault="00F96BFD"/>
    <w:p w:rsidR="00EA4D58" w:rsidRDefault="00EA4D58"/>
    <w:p w:rsidR="00EA4D58" w:rsidRDefault="00EA4D58"/>
    <w:p w:rsidR="00F96BFD" w:rsidRDefault="00F96BFD"/>
    <w:p w:rsidR="003F4F75" w:rsidRDefault="003F4F75"/>
    <w:p w:rsidR="003F4F75" w:rsidRDefault="003F4F75"/>
    <w:p w:rsidR="00D32B10" w:rsidRDefault="00D32B10"/>
    <w:p w:rsidR="00D32B10" w:rsidRDefault="00D32B10"/>
    <w:sectPr w:rsidR="00D32B10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8CF" w:rsidRDefault="000948CF" w:rsidP="00F96BFD">
      <w:r>
        <w:separator/>
      </w:r>
    </w:p>
  </w:endnote>
  <w:endnote w:type="continuationSeparator" w:id="0">
    <w:p w:rsidR="000948CF" w:rsidRDefault="000948CF" w:rsidP="00F9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660" w:rsidRPr="000B7660" w:rsidRDefault="000B7660" w:rsidP="000B7660">
    <w:pPr>
      <w:pStyle w:val="Footer"/>
      <w:tabs>
        <w:tab w:val="left" w:pos="10012"/>
      </w:tabs>
      <w:ind w:left="-709"/>
      <w:rPr>
        <w:i/>
        <w:color w:val="BFBFBF" w:themeColor="background1" w:themeShade="BF"/>
        <w:sz w:val="18"/>
      </w:rPr>
    </w:pPr>
    <w:r w:rsidRPr="00ED7061">
      <w:rPr>
        <w:i/>
        <w:color w:val="BFBFBF" w:themeColor="background1" w:themeShade="BF"/>
        <w:sz w:val="18"/>
      </w:rPr>
      <w:t>Sourced and Modified from The Ministry of Finance</w:t>
    </w:r>
    <w:r>
      <w:rPr>
        <w:i/>
        <w:color w:val="BFBFBF" w:themeColor="background1" w:themeShade="BF"/>
        <w:sz w:val="18"/>
      </w:rPr>
      <w:tab/>
    </w:r>
    <w:r>
      <w:rPr>
        <w:i/>
        <w:color w:val="BFBFBF" w:themeColor="background1" w:themeShade="BF"/>
        <w:sz w:val="18"/>
      </w:rPr>
      <w:tab/>
    </w:r>
    <w:r>
      <w:rPr>
        <w:i/>
        <w:color w:val="BFBFBF" w:themeColor="background1" w:themeShade="BF"/>
        <w:sz w:val="18"/>
      </w:rPr>
      <w:tab/>
    </w:r>
    <w:sdt>
      <w:sdtPr>
        <w:id w:val="4607738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8CF" w:rsidRDefault="000948CF" w:rsidP="00F96BFD">
      <w:r>
        <w:separator/>
      </w:r>
    </w:p>
  </w:footnote>
  <w:footnote w:type="continuationSeparator" w:id="0">
    <w:p w:rsidR="000948CF" w:rsidRDefault="000948CF" w:rsidP="00F96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BA0" w:rsidRPr="007C6BA0" w:rsidRDefault="000B7660" w:rsidP="000B7660">
    <w:pPr>
      <w:pStyle w:val="Header"/>
      <w:tabs>
        <w:tab w:val="clear" w:pos="4680"/>
        <w:tab w:val="clear" w:pos="9360"/>
        <w:tab w:val="left" w:pos="391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>
              <wp:simplePos x="0" y="0"/>
              <wp:positionH relativeFrom="margin">
                <wp:posOffset>4378960</wp:posOffset>
              </wp:positionH>
              <wp:positionV relativeFrom="paragraph">
                <wp:posOffset>-9154</wp:posOffset>
              </wp:positionV>
              <wp:extent cx="2166117" cy="421640"/>
              <wp:effectExtent l="0" t="0" r="0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6117" cy="421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6BA0" w:rsidRDefault="007C6BA0" w:rsidP="007C6BA0">
                          <w:pPr>
                            <w:spacing w:before="120"/>
                            <w:jc w:val="right"/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  <w:t xml:space="preserve">Sprint </w:t>
                          </w:r>
                          <w:r w:rsidR="000B7660"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  <w:t>Retrospective</w:t>
                          </w:r>
                        </w:p>
                        <w:p w:rsidR="007C6BA0" w:rsidRDefault="007C6BA0" w:rsidP="007C6BA0"/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344.8pt;margin-top:-.7pt;width:170.55pt;height:33.2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" filled="f" stroked="f">
              <v:textbox>
                <w:txbxContent>
                  <w:p w:rsidR="007C6BA0" w:rsidRDefault="007C6BA0" w:rsidP="007C6BA0">
                    <w:pPr>
                      <w:spacing w:before="120"/>
                      <w:jc w:val="right"/>
                      <w:rPr>
                        <w:rFonts w:ascii="Calibri" w:hAnsi="Calibri"/>
                        <w:b/>
                        <w:color w:val="234F77"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color w:val="234F77"/>
                        <w:sz w:val="36"/>
                      </w:rPr>
                      <w:t xml:space="preserve">Sprint </w:t>
                    </w:r>
                    <w:r w:rsidR="000B7660">
                      <w:rPr>
                        <w:rFonts w:ascii="Calibri" w:hAnsi="Calibri"/>
                        <w:b/>
                        <w:color w:val="234F77"/>
                        <w:sz w:val="36"/>
                      </w:rPr>
                      <w:t>Retrospective</w:t>
                    </w:r>
                  </w:p>
                  <w:p w:rsidR="007C6BA0" w:rsidRDefault="007C6BA0" w:rsidP="007C6BA0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9472" behindDoc="0" locked="0" layoutInCell="1" allowOverlap="1">
          <wp:simplePos x="0" y="0"/>
          <wp:positionH relativeFrom="page">
            <wp:posOffset>0</wp:posOffset>
          </wp:positionH>
          <wp:positionV relativeFrom="paragraph">
            <wp:posOffset>-446669</wp:posOffset>
          </wp:positionV>
          <wp:extent cx="2087245" cy="8712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7245" cy="871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6BA0">
      <w:rPr>
        <w:rFonts w:ascii="Times New Roman" w:hAnsi="Times New Roman" w:cs="Times New Roman"/>
        <w:noProof/>
        <w:sz w:val="24"/>
        <w:szCs w:val="24"/>
        <w:lang w:eastAsia="en-CA"/>
      </w:rPr>
      <w:drawing>
        <wp:anchor distT="0" distB="0" distL="114300" distR="114300" simplePos="0" relativeHeight="251760128" behindDoc="1" locked="0" layoutInCell="1" allowOverlap="1">
          <wp:simplePos x="0" y="0"/>
          <wp:positionH relativeFrom="column">
            <wp:posOffset>-992038</wp:posOffset>
          </wp:positionH>
          <wp:positionV relativeFrom="paragraph">
            <wp:posOffset>-449581</wp:posOffset>
          </wp:positionV>
          <wp:extent cx="7849870" cy="897147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763" cy="9060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48CF"/>
    <w:rsid w:val="000948CF"/>
    <w:rsid w:val="000B7660"/>
    <w:rsid w:val="003F4F75"/>
    <w:rsid w:val="00440FA3"/>
    <w:rsid w:val="005E01D7"/>
    <w:rsid w:val="007C6BA0"/>
    <w:rsid w:val="00A401CA"/>
    <w:rsid w:val="00D32B10"/>
    <w:rsid w:val="00EA4D58"/>
    <w:rsid w:val="00EB1365"/>
    <w:rsid w:val="00F96BFD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BE99EE-C16B-4AB9-A8C4-C105B1B9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F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F7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6B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6B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6BFD"/>
    <w:rPr>
      <w:vertAlign w:val="superscript"/>
    </w:rPr>
  </w:style>
  <w:style w:type="table" w:customStyle="1" w:styleId="PGOStandard">
    <w:name w:val="PGOStandard"/>
    <w:basedOn w:val="TableNormal"/>
    <w:uiPriority w:val="99"/>
    <w:rsid w:val="005E01D7"/>
    <w:pPr>
      <w:spacing w:before="40" w:after="40"/>
    </w:pPr>
    <w:rPr>
      <w:rFonts w:eastAsiaTheme="minorEastAsia"/>
      <w:lang w:val="en-US" w:eastAsia="zh-C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D9F1" w:themeFill="text2" w:themeFillTint="33"/>
    </w:tcPr>
  </w:style>
  <w:style w:type="paragraph" w:styleId="Subtitle">
    <w:name w:val="Subtitle"/>
    <w:basedOn w:val="Normal"/>
    <w:next w:val="Normal"/>
    <w:link w:val="SubtitleChar"/>
    <w:uiPriority w:val="11"/>
    <w:qFormat/>
    <w:rsid w:val="00440F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0FA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C6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BA0"/>
  </w:style>
  <w:style w:type="paragraph" w:styleId="Footer">
    <w:name w:val="footer"/>
    <w:basedOn w:val="Normal"/>
    <w:link w:val="FooterChar"/>
    <w:uiPriority w:val="99"/>
    <w:unhideWhenUsed/>
    <w:rsid w:val="007C6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campbe\AppData\Local\Microsoft\Windows\INetCache\IE\FTVDWD25\sprint_retrospectiv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sprint_retrospective_template.dotx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Jackie K CITZ:EX</dc:creator>
  <cp:lastModifiedBy>Campbell, Jackie K CITZ:EX</cp:lastModifiedBy>
  <cp:revision>1</cp:revision>
  <dcterms:created xsi:type="dcterms:W3CDTF">2020-09-11T16:17:00Z</dcterms:created>
  <dcterms:modified xsi:type="dcterms:W3CDTF">2020-09-11T16:18:00Z</dcterms:modified>
</cp:coreProperties>
</file>